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92570725"/>
        <w:docPartObj>
          <w:docPartGallery w:val="Cover Pages"/>
          <w:docPartUnique/>
        </w:docPartObj>
      </w:sdtPr>
      <w:sdtEndPr/>
      <w:sdtContent>
        <w:p w:rsidR="006B6D14" w:rsidRDefault="006B6D14">
          <w:r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tango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tango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D0C2C6" id="Grup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BC2slwUAAKc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">
                    <v:shape id="Rettango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ttango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sella di tes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F65516">
                                <w:pPr>
                                  <w:pStyle w:val="Nessunaspaziatur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Posta elettronica"/>
                                    <w:tag w:val="Posta elettronica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03A9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" filled="f" stroked="f" strokeweight=".5pt">
                    <v:textbox inset="126pt,0,54pt,0">
                      <w:txbxContent>
                        <w:p w:rsidR="006B6D14" w:rsidRDefault="006B6D14">
                          <w:pPr>
                            <w:pStyle w:val="Nessunaspaziatur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Posta elettronica"/>
                              <w:tag w:val="Posta elettronica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503A9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sella di tes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i/>
                                    <w:iCs/>
                                    <w:color w:val="000000"/>
                                    <w:sz w:val="17"/>
                                    <w:szCs w:val="17"/>
                                  </w:rPr>
                                  <w:alias w:val="Sunto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6B6D14" w:rsidRDefault="0005578E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Documentazione tecnica dell’applicazione CyberTronic 500 – modulo Visual Basic - Version</w:t>
                                    </w:r>
                                    <w:r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e</w:t>
                                    </w:r>
                                    <w:r w:rsidRPr="0005578E">
                                      <w:rPr>
                                        <w:rFonts w:ascii="Verdana" w:hAnsi="Verdana"/>
                                        <w:i/>
                                        <w:iCs/>
                                        <w:color w:val="000000"/>
                                        <w:sz w:val="17"/>
                                        <w:szCs w:val="17"/>
                                      </w:rPr>
                                      <w:t>: 9.6.46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asella di tes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5&#10;TDRliAIAAHE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ascii="Verdana" w:hAnsi="Verdana"/>
                              <w:i/>
                              <w:iCs/>
                              <w:color w:val="000000"/>
                              <w:sz w:val="17"/>
                              <w:szCs w:val="17"/>
                            </w:rPr>
                            <w:alias w:val="Sunto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B6D14" w:rsidRDefault="0005578E">
                              <w:pPr>
                                <w:pStyle w:val="Nessunaspaziatur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Documentazione tecnica dell’applicazione CyberTronic 500 – modulo Visual Basic - Version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e</w:t>
                              </w:r>
                              <w:r w:rsidRPr="0005578E">
                                <w:rPr>
                                  <w:rFonts w:ascii="Verdana" w:hAnsi="Verdana"/>
                                  <w:i/>
                                  <w:iCs/>
                                  <w:color w:val="000000"/>
                                  <w:sz w:val="17"/>
                                  <w:szCs w:val="17"/>
                                </w:rPr>
                                <w:t>: 9.6.46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sella di tes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6D14" w:rsidRDefault="00F6551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o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5578E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 xml:space="preserve">Documentazione CyberTronic 500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ttotito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B6D14" w:rsidRDefault="00453B3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asella di tes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" filled="f" stroked="f" strokeweight=".5pt">
                    <v:textbox inset="126pt,0,54pt,0">
                      <w:txbxContent>
                        <w:p w:rsidR="006B6D14" w:rsidRDefault="006B6D14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o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5578E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 xml:space="preserve">Documentazione CyberTronic 500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ttotito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B6D14" w:rsidRDefault="00453B3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B6D14" w:rsidRDefault="006B6D1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5945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7699" w:rsidRDefault="00C07699" w:rsidP="0054170A">
          <w:pPr>
            <w:pStyle w:val="Titolosommario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</w:p>
        <w:p w:rsidR="00C07699" w:rsidRDefault="00C07699" w:rsidP="00C07699">
          <w:r>
            <w:br w:type="page"/>
          </w:r>
        </w:p>
        <w:p w:rsidR="0054170A" w:rsidRDefault="0054170A" w:rsidP="0054170A">
          <w:pPr>
            <w:pStyle w:val="Titolosommario"/>
          </w:pPr>
          <w:r>
            <w:lastRenderedPageBreak/>
            <w:t>Sommario</w:t>
          </w:r>
        </w:p>
        <w:p w:rsidR="00901FB9" w:rsidRDefault="0054170A">
          <w:pPr>
            <w:pStyle w:val="Sommario1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549274" w:history="1">
            <w:r w:rsidR="00901FB9" w:rsidRPr="002703CB">
              <w:rPr>
                <w:rStyle w:val="Collegamentoipertestuale"/>
                <w:noProof/>
              </w:rPr>
              <w:t>Documentazione CyberTronic 500 - Visual Basic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_Toc487549274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5" w:history="1">
            <w:r w:rsidR="00901FB9" w:rsidRPr="002703CB">
              <w:rPr>
                <w:rStyle w:val="Collegamentoipertestuale"/>
                <w:noProof/>
              </w:rPr>
              <w:t>Breve descrizione di un impianto Marini CyberTronic500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_Toc487549275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6" w:history="1">
            <w:r w:rsidR="00901FB9" w:rsidRPr="002703CB">
              <w:rPr>
                <w:rStyle w:val="Collegamentoipertestuale"/>
                <w:noProof/>
              </w:rPr>
              <w:t>Componenti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_Toc487549276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2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7" w:history="1">
            <w:r w:rsidR="00901FB9" w:rsidRPr="002703CB">
              <w:rPr>
                <w:rStyle w:val="Collegamentoipertestuale"/>
                <w:noProof/>
              </w:rPr>
              <w:t>Struttura dell’ambiente di sviluppo della applicazione VB6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_Toc487549277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8" w:history="1">
            <w:r w:rsidR="00901FB9" w:rsidRPr="002703CB">
              <w:rPr>
                <w:rStyle w:val="Collegamentoipertestuale"/>
                <w:noProof/>
              </w:rPr>
              <w:t>Componenti dell'applicazione VB6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_Toc487549278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79" w:history="1">
            <w:r w:rsidR="00901FB9" w:rsidRPr="002703CB">
              <w:rPr>
                <w:rStyle w:val="Collegamentoipertestuale"/>
                <w:noProof/>
              </w:rPr>
              <w:t>Moduli sorgente componenti il progetto e loro sommaria descrizione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_Toc487549279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0" w:history="1">
            <w:r w:rsidR="00901FB9" w:rsidRPr="002703CB">
              <w:rPr>
                <w:rStyle w:val="Collegamentoipertestuale"/>
                <w:noProof/>
              </w:rPr>
              <w:t>Gestione Comunicazione con il PLC : modulo di comunicazione con il PLC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_Toc487549280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1" w:history="1">
            <w:r w:rsidR="00901FB9" w:rsidRPr="002703CB">
              <w:rPr>
                <w:rStyle w:val="Collegamentoipertestuale"/>
                <w:noProof/>
              </w:rPr>
              <w:t>Gestione Componenti: moduli di implementazione componenti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_Toc487549281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3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2" w:history="1">
            <w:r w:rsidR="00901FB9" w:rsidRPr="002703CB">
              <w:rPr>
                <w:rStyle w:val="Collegamentoipertestuale"/>
                <w:noProof/>
              </w:rPr>
              <w:t>Gestione Funzioni : implementazione delle funzionalità dell’applicazione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_Toc487549282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4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3" w:history="1">
            <w:r w:rsidR="00901FB9" w:rsidRPr="002703CB">
              <w:rPr>
                <w:rStyle w:val="Collegamentoipertestuale"/>
                <w:noProof/>
              </w:rPr>
              <w:t>Gestione Parametri: lettura dei parametri di funzionamento del sistema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_Toc487549283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4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4" w:history="1">
            <w:r w:rsidR="00901FB9" w:rsidRPr="002703CB">
              <w:rPr>
                <w:rStyle w:val="Collegamentoipertestuale"/>
                <w:noProof/>
              </w:rPr>
              <w:t>Moduli generici : Implementazione di funzionalità generiche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_Toc487549284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5" w:history="1">
            <w:r w:rsidR="00901FB9" w:rsidRPr="002703CB">
              <w:rPr>
                <w:rStyle w:val="Collegamentoipertestuale"/>
                <w:noProof/>
              </w:rPr>
              <w:t>Forms – User Interface e implementazione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_Toc487549285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6" w:history="1">
            <w:r w:rsidR="00901FB9" w:rsidRPr="002703CB">
              <w:rPr>
                <w:rStyle w:val="Collegamentoipertestuale"/>
                <w:noProof/>
              </w:rPr>
              <w:t>Descrizione della implementazione per singolo componente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_Toc487549286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7" w:history="1">
            <w:r w:rsidR="00901FB9" w:rsidRPr="002703CB">
              <w:rPr>
                <w:rStyle w:val="Collegamentoipertestuale"/>
                <w:noProof/>
              </w:rPr>
              <w:t>Colloquio con il PLC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_Toc487549287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5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8" w:history="1">
            <w:r w:rsidR="00901FB9" w:rsidRPr="002703CB">
              <w:rPr>
                <w:rStyle w:val="Collegamentoipertestuale"/>
                <w:noProof/>
              </w:rPr>
              <w:t>Scrittura verso PLC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_Toc487549288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89" w:history="1">
            <w:r w:rsidR="00901FB9" w:rsidRPr="002703CB">
              <w:rPr>
                <w:rStyle w:val="Collegamentoipertestuale"/>
                <w:noProof/>
              </w:rPr>
              <w:t>Lettura da PLC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_Toc487549289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0" w:history="1">
            <w:r w:rsidR="00901FB9" w:rsidRPr="002703CB">
              <w:rPr>
                <w:rStyle w:val="Collegamentoipertestuale"/>
                <w:noProof/>
              </w:rPr>
              <w:t>Cisterne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_Toc487549290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1" w:history="1">
            <w:r w:rsidR="00901FB9" w:rsidRPr="002703CB">
              <w:rPr>
                <w:rStyle w:val="Collegamentoipertestuale"/>
                <w:noProof/>
              </w:rPr>
              <w:t>Essiccatore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_Toc487549291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2" w:history="1">
            <w:r w:rsidR="00901FB9" w:rsidRPr="002703CB">
              <w:rPr>
                <w:rStyle w:val="Collegamentoipertestuale"/>
                <w:noProof/>
              </w:rPr>
              <w:t>Predosaggio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_Toc487549292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3" w:history="1">
            <w:r w:rsidR="00901FB9" w:rsidRPr="002703CB">
              <w:rPr>
                <w:rStyle w:val="Collegamentoipertestuale"/>
                <w:noProof/>
              </w:rPr>
              <w:t>Dosaggio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_Toc487549293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4" w:history="1">
            <w:r w:rsidR="00901FB9" w:rsidRPr="002703CB">
              <w:rPr>
                <w:rStyle w:val="Collegamentoipertestuale"/>
                <w:noProof/>
              </w:rPr>
              <w:t>Motori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_Toc487549294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3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5" w:history="1">
            <w:r w:rsidR="00901FB9" w:rsidRPr="002703CB">
              <w:rPr>
                <w:rStyle w:val="Collegamentoipertestuale"/>
                <w:noProof/>
              </w:rPr>
              <w:t>Sili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_Toc487549295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6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901FB9" w:rsidRDefault="00F65516">
          <w:pPr>
            <w:pStyle w:val="Sommario2"/>
            <w:tabs>
              <w:tab w:val="right" w:leader="dot" w:pos="9016"/>
            </w:tabs>
            <w:rPr>
              <w:rFonts w:eastAsiaTheme="minorEastAsia"/>
              <w:noProof/>
              <w:lang w:eastAsia="it-IT"/>
            </w:rPr>
          </w:pPr>
          <w:hyperlink w:anchor="_Toc487549296" w:history="1">
            <w:r w:rsidR="00901FB9" w:rsidRPr="002703CB">
              <w:rPr>
                <w:rStyle w:val="Collegamentoipertestuale"/>
                <w:noProof/>
              </w:rPr>
              <w:t>Allegati :</w:t>
            </w:r>
            <w:r w:rsidR="00901FB9">
              <w:rPr>
                <w:noProof/>
                <w:webHidden/>
              </w:rPr>
              <w:tab/>
            </w:r>
            <w:r w:rsidR="00901FB9">
              <w:rPr>
                <w:noProof/>
                <w:webHidden/>
              </w:rPr>
              <w:fldChar w:fldCharType="begin"/>
            </w:r>
            <w:r w:rsidR="00901FB9">
              <w:rPr>
                <w:noProof/>
                <w:webHidden/>
              </w:rPr>
              <w:instrText xml:space="preserve"> PAGEREF _Toc487549296 \h </w:instrText>
            </w:r>
            <w:r w:rsidR="00901FB9">
              <w:rPr>
                <w:noProof/>
                <w:webHidden/>
              </w:rPr>
            </w:r>
            <w:r w:rsidR="00901FB9">
              <w:rPr>
                <w:noProof/>
                <w:webHidden/>
              </w:rPr>
              <w:fldChar w:fldCharType="separate"/>
            </w:r>
            <w:r w:rsidR="00C07699">
              <w:rPr>
                <w:noProof/>
                <w:webHidden/>
              </w:rPr>
              <w:t>7</w:t>
            </w:r>
            <w:r w:rsidR="00901FB9">
              <w:rPr>
                <w:noProof/>
                <w:webHidden/>
              </w:rPr>
              <w:fldChar w:fldCharType="end"/>
            </w:r>
          </w:hyperlink>
        </w:p>
        <w:p w:rsidR="0054170A" w:rsidRDefault="0054170A" w:rsidP="0054170A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54170A" w:rsidRDefault="005417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07699" w:rsidRDefault="00C076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487549274"/>
      <w:r>
        <w:lastRenderedPageBreak/>
        <w:br w:type="page"/>
      </w:r>
    </w:p>
    <w:p w:rsidR="00B4535E" w:rsidRDefault="00B4535E" w:rsidP="00283B08">
      <w:pPr>
        <w:pStyle w:val="Titolo1"/>
      </w:pPr>
      <w:r>
        <w:lastRenderedPageBreak/>
        <w:t>Documentazione CyberTronic 500 - Visual Basic</w:t>
      </w:r>
      <w:bookmarkEnd w:id="0"/>
    </w:p>
    <w:p w:rsidR="00B4535E" w:rsidRDefault="00B4535E" w:rsidP="00B4535E">
      <w:r>
        <w:t>Questo documento ha lo scopo di descrivere il funzionamento dell’applicazione utilizzata per la gestione degli impianti Marini CyberTronic500 con particolare riferimento alla parte scritta in Visual Basic 6.</w:t>
      </w:r>
    </w:p>
    <w:p w:rsidR="00B4535E" w:rsidRDefault="00B4535E" w:rsidP="00B4535E">
      <w:r>
        <w:t>L’</w:t>
      </w:r>
      <w:r w:rsidRPr="00B4535E">
        <w:t xml:space="preserve"> </w:t>
      </w:r>
      <w:r>
        <w:t xml:space="preserve">obiettivo principale di questa descrizione è il supporto alla riscrittura o porting delle funzionalità di tale applicazione verso </w:t>
      </w:r>
      <w:r w:rsidRPr="00B4535E">
        <w:t>diversi</w:t>
      </w:r>
      <w:r>
        <w:t xml:space="preserve"> ambienti di sviluppo.</w:t>
      </w:r>
    </w:p>
    <w:p w:rsidR="00F37033" w:rsidRDefault="00F37033"/>
    <w:p w:rsidR="00B4535E" w:rsidRDefault="00B4535E" w:rsidP="00283B08">
      <w:pPr>
        <w:pStyle w:val="Titolo2"/>
      </w:pPr>
      <w:bookmarkStart w:id="1" w:name="_Toc487549275"/>
      <w:r>
        <w:t>Breve descrizione di un impianto Marini CyberTronic500</w:t>
      </w:r>
      <w:bookmarkEnd w:id="1"/>
    </w:p>
    <w:p w:rsidR="00B4535E" w:rsidRDefault="00B4535E" w:rsidP="00B4535E">
      <w:r>
        <w:t>Il CyberTronic500 è un impianto di produzione asfalto, la modalità di produzione è batch</w:t>
      </w:r>
      <w:r w:rsidR="007A1DF8">
        <w:t>.</w:t>
      </w:r>
    </w:p>
    <w:p w:rsidR="00B4535E" w:rsidRDefault="00B4535E" w:rsidP="00283B08">
      <w:pPr>
        <w:pStyle w:val="Titolo2"/>
      </w:pPr>
      <w:bookmarkStart w:id="2" w:name="_Toc487549276"/>
      <w:r>
        <w:t>Componenti</w:t>
      </w:r>
      <w:bookmarkEnd w:id="2"/>
    </w:p>
    <w:p w:rsidR="00B4535E" w:rsidRDefault="00B4535E" w:rsidP="00B4535E">
      <w:r>
        <w:t>Un impianto CyberTronic500 è composto logicamente dai seguenti moduli:</w:t>
      </w:r>
    </w:p>
    <w:p w:rsidR="009132F7" w:rsidRDefault="00B4535E" w:rsidP="007A1DF8">
      <w:pPr>
        <w:pStyle w:val="Paragrafoelenco"/>
        <w:numPr>
          <w:ilvl w:val="0"/>
          <w:numId w:val="1"/>
        </w:numPr>
      </w:pPr>
      <w:r>
        <w:t>Predosaggio</w:t>
      </w:r>
      <w:r w:rsidR="007A1DF8">
        <w:t xml:space="preserve"> (aggregati e riciclato freddo)</w:t>
      </w:r>
    </w:p>
    <w:p w:rsidR="007A1DF8" w:rsidRDefault="007A1DF8" w:rsidP="009132F7">
      <w:pPr>
        <w:pStyle w:val="Paragrafoelenco"/>
      </w:pPr>
      <w:r>
        <w:t xml:space="preserve">Stoccaggio e distribuzione del materiale utilizzato nella produzione di asfalto (aggregati e riciclato freddo) </w:t>
      </w:r>
    </w:p>
    <w:p w:rsidR="00F82FAF" w:rsidRDefault="00F82FAF" w:rsidP="009132F7">
      <w:pPr>
        <w:pStyle w:val="Paragrafoelenco"/>
      </w:pPr>
      <w:r>
        <w:t xml:space="preserve">Il predosaggio è </w:t>
      </w:r>
      <w:r w:rsidRPr="00F82FAF">
        <w:t>inoltre</w:t>
      </w:r>
      <w:r>
        <w:t xml:space="preserve"> composto da :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Tamburo Essiccatore</w:t>
      </w:r>
    </w:p>
    <w:p w:rsidR="00F82FAF" w:rsidRPr="007A1DF8" w:rsidRDefault="00F82FAF" w:rsidP="00F82FAF">
      <w:pPr>
        <w:pStyle w:val="Paragrafoelenco"/>
        <w:ind w:left="1068"/>
        <w:rPr>
          <w:u w:val="single"/>
        </w:rPr>
      </w:pPr>
      <w:r>
        <w:t xml:space="preserve">Mescolazione e </w:t>
      </w:r>
      <w:r w:rsidRPr="007A1DF8">
        <w:t>riscaldamento</w:t>
      </w:r>
      <w:r>
        <w:t xml:space="preserve"> del materiale proveniente dalla zona di predosaggio.</w:t>
      </w:r>
    </w:p>
    <w:p w:rsidR="00F82FAF" w:rsidRDefault="00F82FAF" w:rsidP="00F82FAF">
      <w:pPr>
        <w:pStyle w:val="Paragrafoelenco"/>
        <w:numPr>
          <w:ilvl w:val="0"/>
          <w:numId w:val="1"/>
        </w:numPr>
        <w:ind w:left="1068"/>
      </w:pPr>
      <w:r>
        <w:t>Filtro</w:t>
      </w:r>
    </w:p>
    <w:p w:rsidR="00F82FAF" w:rsidRDefault="00F82FAF" w:rsidP="00F82FAF">
      <w:pPr>
        <w:pStyle w:val="Paragrafoelenco"/>
        <w:ind w:left="1068"/>
      </w:pPr>
      <w:r>
        <w:t>Filtraggio e recupero delle polveri generate dal processo di mescolazione aggregati (filler) per loro successivo riuso nel modulo di dosaggio.</w:t>
      </w:r>
    </w:p>
    <w:p w:rsidR="00F82FAF" w:rsidRDefault="00F82FAF" w:rsidP="009132F7">
      <w:pPr>
        <w:pStyle w:val="Paragrafoelenco"/>
      </w:pP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Cisterne</w:t>
      </w:r>
      <w:r w:rsidR="007A1DF8">
        <w:t xml:space="preserve"> (bitume e riciclato caldo)</w:t>
      </w:r>
    </w:p>
    <w:p w:rsidR="007A1DF8" w:rsidRDefault="007A1DF8" w:rsidP="007A1DF8">
      <w:pPr>
        <w:pStyle w:val="Paragrafoelenco"/>
      </w:pPr>
      <w:r>
        <w:t xml:space="preserve">Stoccaggio e distribuzione del materiale utilizzato nella produzione di asfalto (bitume e riciclato caldo) </w:t>
      </w:r>
    </w:p>
    <w:p w:rsidR="00B4535E" w:rsidRDefault="009132F7" w:rsidP="007A1DF8">
      <w:pPr>
        <w:pStyle w:val="Paragrafoelenco"/>
        <w:numPr>
          <w:ilvl w:val="0"/>
          <w:numId w:val="1"/>
        </w:numPr>
      </w:pPr>
      <w:r>
        <w:t>D</w:t>
      </w:r>
      <w:r w:rsidR="00B4535E">
        <w:t>osaggio</w:t>
      </w:r>
    </w:p>
    <w:p w:rsidR="009132F7" w:rsidRDefault="009132F7" w:rsidP="009132F7">
      <w:pPr>
        <w:pStyle w:val="Paragrafoelenco"/>
      </w:pPr>
      <w:r>
        <w:t>Cernita e successiva mescolazione del materiale proveniente dal Tamburo essiccatore con aggiunta di bitume e riciclato caldo proveniente dalla zona cisterne e di eventuali additivi.</w:t>
      </w:r>
    </w:p>
    <w:p w:rsidR="00B4535E" w:rsidRDefault="00B4535E" w:rsidP="007A1DF8">
      <w:pPr>
        <w:pStyle w:val="Paragrafoelenco"/>
        <w:numPr>
          <w:ilvl w:val="0"/>
          <w:numId w:val="1"/>
        </w:numPr>
      </w:pPr>
      <w:r>
        <w:t>Silos</w:t>
      </w:r>
    </w:p>
    <w:p w:rsidR="009132F7" w:rsidRDefault="009132F7" w:rsidP="009132F7">
      <w:pPr>
        <w:pStyle w:val="Paragrafoelenco"/>
      </w:pPr>
      <w:r>
        <w:t>Stoccaggio del materiale prodotto dalla zona di dosaggio (asfalto)</w:t>
      </w:r>
    </w:p>
    <w:p w:rsidR="004C4427" w:rsidRDefault="004C4427" w:rsidP="004C4427">
      <w:pPr>
        <w:pStyle w:val="Paragrafoelenco"/>
        <w:numPr>
          <w:ilvl w:val="0"/>
          <w:numId w:val="1"/>
        </w:numPr>
      </w:pPr>
      <w:r>
        <w:t>Gestione Motori</w:t>
      </w:r>
    </w:p>
    <w:p w:rsidR="00B4535E" w:rsidRDefault="00B4535E" w:rsidP="00B4535E">
      <w:r>
        <w:t>Ogni modulo è a sua volta composto da altri modul</w:t>
      </w:r>
      <w:r w:rsidR="009132F7">
        <w:t>i</w:t>
      </w:r>
      <w:r>
        <w:t xml:space="preserve"> componenti quali nastri, elevatori, bilance, bruciatore, valvole, sensori, attuatori, mescolatore, navetta...</w:t>
      </w:r>
    </w:p>
    <w:p w:rsidR="00B4535E" w:rsidRDefault="00B4535E" w:rsidP="00B4535E">
      <w:r>
        <w:t>La logica di funzionamento dei componenti dell'impianto è quasi completamente gestita dal PLC attraverso gli I/O digitali e analogici.</w:t>
      </w:r>
    </w:p>
    <w:p w:rsidR="00B4535E" w:rsidRDefault="00B4535E" w:rsidP="00B4535E">
      <w:r>
        <w:t>L'interazione con l'utente e la presentazione dello stato dei moduli e del funzionamento dell'impianto, nonché una parte di logica, è gestita da software applicativo.</w:t>
      </w:r>
    </w:p>
    <w:p w:rsidR="00B4535E" w:rsidRDefault="00B4535E" w:rsidP="00B4535E">
      <w:r>
        <w:t>Tale software applicativo è suddiviso, dal punto di vista dello sviluppo, in modulo Visual Basic 6 (VB6) e moduli C#.</w:t>
      </w:r>
    </w:p>
    <w:p w:rsidR="00B4535E" w:rsidRDefault="00B4535E" w:rsidP="00B4535E">
      <w:r>
        <w:lastRenderedPageBreak/>
        <w:t>Il modulo VB6 in particolare si occupa della presentazione visuale dello stato dell'impianto e nella gestione di gran parte dell'interazione dell'utente con l'impia</w:t>
      </w:r>
      <w:r w:rsidR="009132F7">
        <w:t>n</w:t>
      </w:r>
      <w:r>
        <w:t>to medesimo (HMI).</w:t>
      </w:r>
    </w:p>
    <w:p w:rsidR="00B4535E" w:rsidRDefault="009132F7" w:rsidP="00283B08">
      <w:pPr>
        <w:pStyle w:val="Titolo2"/>
      </w:pPr>
      <w:bookmarkStart w:id="3" w:name="_Toc487549277"/>
      <w:r>
        <w:t>Struttura dell’ambiente di sviluppo della applicazione VB6</w:t>
      </w:r>
      <w:bookmarkEnd w:id="3"/>
    </w:p>
    <w:p w:rsidR="009132F7" w:rsidRDefault="009132F7" w:rsidP="00B4535E"/>
    <w:p w:rsidR="009132F7" w:rsidRDefault="00633916" w:rsidP="00B4535E">
      <w:r>
        <w:rPr>
          <w:noProof/>
          <w:lang w:eastAsia="it-IT"/>
        </w:rPr>
        <w:drawing>
          <wp:inline distT="0" distB="0" distL="0" distR="0">
            <wp:extent cx="3807912" cy="3200400"/>
            <wp:effectExtent l="0" t="19050" r="2540" b="1905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132F7" w:rsidRDefault="009132F7" w:rsidP="00B4535E"/>
    <w:p w:rsidR="00B4535E" w:rsidRDefault="00B4535E" w:rsidP="00B4535E"/>
    <w:p w:rsidR="00B4535E" w:rsidRDefault="00B4535E" w:rsidP="00283B08">
      <w:pPr>
        <w:pStyle w:val="Titolo2"/>
      </w:pPr>
      <w:bookmarkStart w:id="4" w:name="_Toc487549278"/>
      <w:r>
        <w:t>Componenti dell'applicazione VB6</w:t>
      </w:r>
      <w:bookmarkEnd w:id="4"/>
    </w:p>
    <w:p w:rsidR="00B4535E" w:rsidRDefault="00B4535E" w:rsidP="00B4535E">
      <w:r>
        <w:t>L'applicazione VB6 è suddivisa in moduli sorgente (estensione .bas) e moduli di gestione forms (estensione .frm)</w:t>
      </w:r>
    </w:p>
    <w:p w:rsidR="00B4535E" w:rsidRDefault="00B4535E" w:rsidP="00283B08">
      <w:pPr>
        <w:pStyle w:val="Titolo2"/>
      </w:pPr>
      <w:bookmarkStart w:id="5" w:name="_Toc487549279"/>
      <w:r>
        <w:t>Moduli sorgent</w:t>
      </w:r>
      <w:r w:rsidR="009D5859">
        <w:t>e</w:t>
      </w:r>
      <w:r>
        <w:t xml:space="preserve"> componenti il progetto e loro sommaria descrizione</w:t>
      </w:r>
      <w:bookmarkEnd w:id="5"/>
    </w:p>
    <w:p w:rsidR="00B4535E" w:rsidRDefault="00B4535E" w:rsidP="00B4535E"/>
    <w:p w:rsidR="00B4535E" w:rsidRDefault="009D5859" w:rsidP="00B4535E">
      <w:r>
        <w:t>I moduli sorgente</w:t>
      </w:r>
      <w:r w:rsidR="00B4535E">
        <w:t xml:space="preserve"> componenti il progetto </w:t>
      </w:r>
      <w:r>
        <w:t xml:space="preserve">(.bas) </w:t>
      </w:r>
      <w:r w:rsidR="00B4535E">
        <w:t>possono essere suddivisi logicamente in :</w:t>
      </w:r>
    </w:p>
    <w:p w:rsidR="00B4535E" w:rsidRDefault="00B4535E" w:rsidP="00B4535E"/>
    <w:p w:rsidR="00B4535E" w:rsidRPr="00F37033" w:rsidRDefault="00B4535E" w:rsidP="00901FB9">
      <w:pPr>
        <w:pStyle w:val="Titolo3"/>
      </w:pPr>
      <w:r w:rsidRPr="00F37033">
        <w:tab/>
      </w:r>
      <w:bookmarkStart w:id="6" w:name="_Toc487549280"/>
      <w:r w:rsidRPr="00F37033">
        <w:t>Gestione Comunicazione con il PLC : modulo di comunicazione con il PLC</w:t>
      </w:r>
      <w:bookmarkEnd w:id="6"/>
    </w:p>
    <w:p w:rsidR="00B4535E" w:rsidRDefault="00B4535E" w:rsidP="00901FB9">
      <w:pPr>
        <w:pStyle w:val="Nessunaspaziatura"/>
        <w:ind w:left="1416"/>
      </w:pPr>
      <w:r w:rsidRPr="00901FB9">
        <w:t>NetWork.bas</w:t>
      </w:r>
    </w:p>
    <w:p w:rsidR="00901FB9" w:rsidRP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7" w:name="_Toc487549281"/>
      <w:r w:rsidR="009D5859" w:rsidRPr="00F37033">
        <w:t>Gestione Componenti</w:t>
      </w:r>
      <w:r w:rsidRPr="00F37033">
        <w:t>: moduli di implementazione componenti</w:t>
      </w:r>
      <w:bookmarkEnd w:id="7"/>
    </w:p>
    <w:p w:rsidR="00B4535E" w:rsidRDefault="00B4535E" w:rsidP="00901FB9">
      <w:pPr>
        <w:pStyle w:val="Nessunaspaziatura"/>
        <w:ind w:left="1416"/>
      </w:pPr>
      <w:r>
        <w:t>GestioneCisterneCommon.bas</w:t>
      </w:r>
      <w:r w:rsidR="009D5859">
        <w:br/>
      </w:r>
      <w:r>
        <w:t>GestioneCisterneTipo5.bas</w:t>
      </w:r>
      <w:r w:rsidR="009D5859">
        <w:br/>
      </w:r>
      <w:r>
        <w:t>GestioneCisterne.bas</w:t>
      </w:r>
      <w:r w:rsidR="009D5859">
        <w:br/>
      </w:r>
      <w:r>
        <w:t>GestioneLivelliSiliFillerVaglio.bas</w:t>
      </w:r>
      <w:r w:rsidR="009D5859">
        <w:br/>
      </w:r>
      <w:r>
        <w:t>GestioneAmperometri.bas</w:t>
      </w:r>
      <w:r w:rsidR="009D5859">
        <w:br/>
      </w:r>
      <w:r>
        <w:lastRenderedPageBreak/>
        <w:t>Viatop.bas</w:t>
      </w:r>
      <w:r w:rsidR="009D5859">
        <w:br/>
      </w:r>
      <w:r>
        <w:t>GestioneFiltroESonde.bas</w:t>
      </w:r>
      <w:r w:rsidR="009D5859">
        <w:br/>
      </w:r>
      <w:r>
        <w:t>GestionePredNastriC.bas</w:t>
      </w:r>
      <w:r w:rsidR="009D5859">
        <w:br/>
      </w:r>
      <w:r>
        <w:t>GestioneRiciclato.bas</w:t>
      </w:r>
      <w:r w:rsidR="009D5859">
        <w:br/>
      </w:r>
      <w:r>
        <w:t>GestioneSilo.bas</w:t>
      </w:r>
      <w:r w:rsidR="009D5859">
        <w:br/>
      </w:r>
      <w:r>
        <w:t>GestioneSiwarex.bas</w:t>
      </w:r>
      <w:r w:rsidR="009D5859">
        <w:br/>
        <w:t>GestionePredosatori.bas</w:t>
      </w:r>
      <w:r w:rsidR="009D5859">
        <w:br/>
      </w:r>
      <w:r>
        <w:t>GestioneAquablack.bas</w:t>
      </w:r>
      <w:r w:rsidR="009D5859">
        <w:br/>
      </w:r>
      <w:r>
        <w:t>GestioneSiloGenerale.bas</w:t>
      </w:r>
      <w:r w:rsidR="009D5859">
        <w:br/>
      </w:r>
      <w:r>
        <w:t>GestioneMotori.bas</w:t>
      </w:r>
      <w:r w:rsidR="009D5859">
        <w:br/>
      </w:r>
      <w:r>
        <w:t>GestioneDosaggio.bas</w:t>
      </w:r>
      <w:r w:rsidR="009D5859">
        <w:br/>
      </w:r>
      <w:r>
        <w:t>ControlloBruc.bas</w:t>
      </w:r>
      <w:r w:rsidR="009D5859">
        <w:br/>
      </w:r>
      <w:r>
        <w:t>BrucAuto.bas</w:t>
      </w:r>
      <w:r w:rsidR="009D5859">
        <w:br/>
        <w:t>GestioneCaldaie.bas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8" w:name="_Toc487549282"/>
      <w:r w:rsidRPr="00F37033">
        <w:t xml:space="preserve">Gestione Funzioni : </w:t>
      </w:r>
      <w:r w:rsidR="009D5859" w:rsidRPr="00F37033">
        <w:t>implementazione delle funzionalità dell’applicazione</w:t>
      </w:r>
      <w:bookmarkEnd w:id="8"/>
    </w:p>
    <w:p w:rsidR="00B4535E" w:rsidRDefault="00B4535E" w:rsidP="00901FB9">
      <w:pPr>
        <w:pStyle w:val="Nessunaspaziatura"/>
        <w:ind w:left="1416"/>
      </w:pPr>
      <w:r>
        <w:t>GestioneCodaMateriale.bas</w:t>
      </w:r>
      <w:r w:rsidR="009D5859">
        <w:br/>
      </w:r>
      <w:r>
        <w:t>GestioneOreLavoro.bas</w:t>
      </w:r>
      <w:r w:rsidR="009D5859">
        <w:br/>
      </w:r>
      <w:r>
        <w:t>Configurazione.bas</w:t>
      </w:r>
      <w:r w:rsidR="009D5859">
        <w:br/>
      </w:r>
      <w:r w:rsidRPr="009D5859">
        <w:t>GestioneAdditivi.bas</w:t>
      </w:r>
      <w:r w:rsidR="009D5859">
        <w:br/>
      </w:r>
      <w:r w:rsidRPr="009D5859">
        <w:t>GestioneJob.bas</w:t>
      </w:r>
      <w:r w:rsidR="009D5859">
        <w:br/>
      </w:r>
      <w:r w:rsidRPr="009D5859">
        <w:t>MemManuale.bas</w:t>
      </w:r>
      <w:r w:rsidR="009D5859">
        <w:br/>
      </w:r>
      <w:r>
        <w:t>GestioneGrafica</w:t>
      </w:r>
      <w:r w:rsidR="009D5859">
        <w:br/>
      </w:r>
      <w:r>
        <w:t>Trend.bas</w:t>
      </w:r>
      <w:r w:rsidR="00B41D8E">
        <w:br/>
        <w:t>ModPID.bas</w:t>
      </w:r>
      <w:r w:rsidR="00B41D8E">
        <w:br/>
      </w:r>
      <w:r>
        <w:t>GestioneCmdDeoSoffioAntiadVib.bas</w:t>
      </w:r>
      <w:r w:rsidR="009D5859">
        <w:br/>
      </w:r>
      <w:r>
        <w:t>GestioneAllarmiIconeAllarmi.bas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tab/>
      </w:r>
      <w:bookmarkStart w:id="9" w:name="_Toc487549283"/>
      <w:r w:rsidRPr="00F37033">
        <w:t>Gestione Parametri</w:t>
      </w:r>
      <w:r w:rsidR="009D5859" w:rsidRPr="00F37033">
        <w:t>: lettura dei parametri di funzionamento del sistema</w:t>
      </w:r>
      <w:bookmarkEnd w:id="9"/>
    </w:p>
    <w:p w:rsidR="00B4535E" w:rsidRDefault="00B4535E" w:rsidP="00901FB9">
      <w:pPr>
        <w:pStyle w:val="Nessunaspaziatura"/>
        <w:ind w:left="1416"/>
      </w:pPr>
      <w:r>
        <w:t>ParaTabTrend.bas</w:t>
      </w:r>
      <w:r w:rsidR="009D5859">
        <w:br/>
      </w:r>
      <w:r>
        <w:t>ParaTabGeneral.bas</w:t>
      </w:r>
      <w:r w:rsidR="009D5859">
        <w:br/>
      </w:r>
      <w:r>
        <w:t>ParaTabLeg.bas</w:t>
      </w:r>
      <w:r w:rsidR="009D5859">
        <w:br/>
      </w:r>
      <w:r>
        <w:t>ParaTabVarie.bas</w:t>
      </w:r>
      <w:r w:rsidR="009D5859">
        <w:br/>
      </w:r>
      <w:r>
        <w:t>ParaTabAmp.bas</w:t>
      </w:r>
      <w:r w:rsidR="009D5859">
        <w:br/>
      </w:r>
      <w:r>
        <w:t>ParaTabCist.bas</w:t>
      </w:r>
      <w:r w:rsidR="009D5859">
        <w:br/>
      </w:r>
      <w:r>
        <w:t>ParaTabMotor.bas</w:t>
      </w:r>
      <w:r w:rsidR="009D5859">
        <w:br/>
      </w:r>
      <w:r>
        <w:t>ParaTabPred.bas</w:t>
      </w:r>
      <w:r w:rsidR="009D5859">
        <w:br/>
      </w:r>
      <w:r>
        <w:t>ParaTabSilo.bas</w:t>
      </w:r>
      <w:r w:rsidR="009D5859">
        <w:br/>
      </w:r>
      <w:r>
        <w:t>ParaTabComp.bas</w:t>
      </w:r>
      <w:r w:rsidR="009D5859">
        <w:br/>
      </w:r>
      <w:r>
        <w:t>ParaTab.bas</w:t>
      </w:r>
      <w:r w:rsidR="009D5859">
        <w:br/>
      </w:r>
      <w:r>
        <w:t>ParaTabAquablack.bas</w:t>
      </w:r>
      <w:r w:rsidR="009D5859">
        <w:br/>
      </w:r>
      <w:r>
        <w:t>ParaTabAdd.bas</w:t>
      </w:r>
      <w:r w:rsidR="009D5859">
        <w:br/>
      </w:r>
      <w:r>
        <w:t>ParaTabBruc.bas</w:t>
      </w:r>
      <w:r w:rsidR="009D5859">
        <w:br/>
      </w:r>
      <w:r>
        <w:t>ParaTabDebug.bas</w:t>
      </w:r>
      <w:r w:rsidR="009D5859">
        <w:br/>
      </w:r>
      <w:r>
        <w:t>ParaTabSchiumato.bas</w:t>
      </w:r>
      <w:r w:rsidR="009D5859">
        <w:br/>
      </w:r>
      <w:r>
        <w:t>ParaTabComandi.bas</w:t>
      </w:r>
    </w:p>
    <w:p w:rsidR="00901FB9" w:rsidRDefault="00901FB9" w:rsidP="00901FB9">
      <w:pPr>
        <w:pStyle w:val="Nessunaspaziatura"/>
        <w:ind w:left="1416"/>
      </w:pPr>
    </w:p>
    <w:p w:rsidR="00B4535E" w:rsidRPr="00F37033" w:rsidRDefault="00B4535E" w:rsidP="00901FB9">
      <w:pPr>
        <w:pStyle w:val="Titolo3"/>
      </w:pPr>
      <w:r w:rsidRPr="00F37033">
        <w:lastRenderedPageBreak/>
        <w:tab/>
      </w:r>
      <w:bookmarkStart w:id="10" w:name="_Toc487549284"/>
      <w:r w:rsidRPr="00F37033">
        <w:t>Moduli generici</w:t>
      </w:r>
      <w:r w:rsidR="009D5859" w:rsidRPr="00F37033">
        <w:t xml:space="preserve"> : Implementazione di funzionalità generiche</w:t>
      </w:r>
      <w:bookmarkEnd w:id="10"/>
    </w:p>
    <w:p w:rsidR="00B4535E" w:rsidRDefault="00B4535E" w:rsidP="00901FB9">
      <w:pPr>
        <w:pStyle w:val="Nessunaspaziatura"/>
        <w:ind w:left="1416"/>
      </w:pPr>
      <w:r>
        <w:t>Help.bas</w:t>
      </w:r>
      <w:r w:rsidR="009D5859">
        <w:br/>
      </w:r>
      <w:r>
        <w:t>CodaCircolare.bas</w:t>
      </w:r>
      <w:r w:rsidR="009D5859">
        <w:br/>
      </w:r>
      <w:r>
        <w:t>GestioneLCPC.bas</w:t>
      </w:r>
      <w:r w:rsidR="009D5859">
        <w:br/>
      </w:r>
      <w:r>
        <w:t>Printer.bas</w:t>
      </w:r>
      <w:r w:rsidR="009D5859">
        <w:br/>
      </w:r>
      <w:r>
        <w:t>ControlliVari.bas</w:t>
      </w:r>
      <w:r w:rsidR="009D5859">
        <w:br/>
      </w:r>
      <w:r>
        <w:t>ControlloDatiInseriti.bas</w:t>
      </w:r>
      <w:r w:rsidR="009D5859">
        <w:br/>
      </w:r>
      <w:r>
        <w:t>GestioneBit.bas</w:t>
      </w:r>
      <w:r w:rsidR="009D5859">
        <w:br/>
      </w:r>
      <w:r w:rsidRPr="009D5859">
        <w:t>GestioneCaratteri.bas</w:t>
      </w:r>
      <w:r w:rsidR="009D5859">
        <w:br/>
      </w:r>
      <w:r w:rsidRPr="009D5859">
        <w:t>Registro.bas</w:t>
      </w:r>
      <w:r w:rsidR="009D5859">
        <w:br/>
      </w:r>
      <w:r w:rsidRPr="009D5859">
        <w:t>BusSytem.bas</w:t>
      </w:r>
      <w:r w:rsidR="009D5859">
        <w:br/>
      </w:r>
      <w:r w:rsidRPr="009D5859">
        <w:t>DataBase.bas</w:t>
      </w:r>
      <w:r w:rsidR="009D5859">
        <w:br/>
      </w:r>
      <w:r w:rsidRPr="009D5859">
        <w:t>GestioneFile.bas</w:t>
      </w:r>
      <w:r w:rsidR="009D5859">
        <w:br/>
      </w:r>
      <w:r w:rsidRPr="009D5859">
        <w:t>GestioneLog.bas</w:t>
      </w:r>
      <w:r w:rsidR="009D5859">
        <w:br/>
      </w:r>
      <w:r w:rsidRPr="009D5859">
        <w:t>Security.bas</w:t>
      </w:r>
      <w:r w:rsidR="009D5859">
        <w:br/>
      </w:r>
      <w:r>
        <w:t>ModuleShowForm.bas</w:t>
      </w:r>
      <w:r w:rsidR="009D5859">
        <w:br/>
      </w:r>
      <w:r>
        <w:t>GestioneMessaggistica.bas</w:t>
      </w:r>
      <w:r w:rsidR="009D5859">
        <w:br/>
      </w:r>
      <w:r>
        <w:t>GestioneLingue.bas</w:t>
      </w:r>
      <w:r w:rsidR="009D5859">
        <w:br/>
      </w:r>
      <w:r>
        <w:t>Stampe.bas</w:t>
      </w:r>
    </w:p>
    <w:p w:rsidR="00901FB9" w:rsidRDefault="00901FB9" w:rsidP="00901FB9">
      <w:pPr>
        <w:pStyle w:val="Nessunaspaziatura"/>
        <w:ind w:left="1416"/>
      </w:pPr>
    </w:p>
    <w:p w:rsidR="00901FB9" w:rsidRDefault="00901FB9" w:rsidP="00901FB9">
      <w:pPr>
        <w:pStyle w:val="Titolo3"/>
        <w:ind w:left="708"/>
      </w:pPr>
      <w:bookmarkStart w:id="11" w:name="_Toc487549285"/>
      <w:r>
        <w:t>Forms – User Interface e implementazione</w:t>
      </w:r>
      <w:bookmarkEnd w:id="11"/>
      <w:r>
        <w:t xml:space="preserve"> 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frmNewValue.frm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FrmSchiumatura.frm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MessageBox.frm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FrmCalibBilCamion.frm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FormAvvRidotto.frm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FrmSiloGenerale.frm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FrmSiwarexPara.frm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AvviamentoComandi.frm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FormPIDBruc.frm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FormProgRiscaldamentiCaldaie.frm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FrmCalcolaImpasti.frm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AvviamentoMotori.frm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FrmComandiCisterne.frm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FrmNetti.frm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FrmStatoPredosatore.frm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FrmInversionePCL.frm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FrmGestioneTimer.frm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FrmMessaggioAvviso1.frm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CP240.frm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FormAquablack.frm</w:t>
      </w:r>
    </w:p>
    <w:p w:rsidR="00901FB9" w:rsidRPr="00901FB9" w:rsidRDefault="00901FB9" w:rsidP="00901FB9">
      <w:pPr>
        <w:pStyle w:val="Nessunaspaziatura"/>
        <w:ind w:left="1416"/>
      </w:pPr>
      <w:r w:rsidRPr="00901FB9">
        <w:t>FrmTaraBilancePN.frm</w:t>
      </w:r>
    </w:p>
    <w:p w:rsidR="00901FB9" w:rsidRDefault="00901FB9" w:rsidP="00901FB9"/>
    <w:p w:rsidR="00B4535E" w:rsidRDefault="00B4535E" w:rsidP="00B4535E"/>
    <w:p w:rsidR="00B41D8E" w:rsidRDefault="00B41D8E" w:rsidP="00B41D8E">
      <w:pPr>
        <w:pStyle w:val="Titolo2"/>
      </w:pPr>
      <w:bookmarkStart w:id="12" w:name="_Toc487549286"/>
      <w:r>
        <w:t>Descrizione della implementazione per singolo componente</w:t>
      </w:r>
      <w:bookmarkEnd w:id="12"/>
    </w:p>
    <w:p w:rsidR="00B4535E" w:rsidRDefault="00B4535E" w:rsidP="00B41D8E">
      <w:pPr>
        <w:pStyle w:val="Titolo3"/>
      </w:pPr>
      <w:bookmarkStart w:id="13" w:name="_Toc487549287"/>
      <w:r>
        <w:t>Colloquio con il PLC</w:t>
      </w:r>
      <w:bookmarkEnd w:id="13"/>
    </w:p>
    <w:p w:rsidR="00B4535E" w:rsidRDefault="00B41D8E" w:rsidP="00B4535E">
      <w:r>
        <w:t>IL colloquio con il PLC viene implementato in Network.bas e CP240.frm</w:t>
      </w:r>
    </w:p>
    <w:p w:rsidR="0033739A" w:rsidRDefault="0033739A" w:rsidP="00BD0B32">
      <w:pPr>
        <w:pStyle w:val="Titolo3"/>
      </w:pPr>
      <w:bookmarkStart w:id="14" w:name="_Toc487549288"/>
      <w:r>
        <w:lastRenderedPageBreak/>
        <w:t>Scrittura verso PLC</w:t>
      </w:r>
      <w:bookmarkEnd w:id="14"/>
    </w:p>
    <w:p w:rsidR="0019621F" w:rsidRDefault="00B41D8E" w:rsidP="00B4535E">
      <w:r>
        <w:t xml:space="preserve">In CP240.frm è presente la procedura </w:t>
      </w:r>
      <w:r w:rsidR="0019621F" w:rsidRPr="0019621F">
        <w:rPr>
          <w:b/>
        </w:rPr>
        <w:t>tmrRicTrasNET_Timer</w:t>
      </w:r>
      <w:r w:rsidR="0019621F">
        <w:t xml:space="preserve"> , essa viene eseguita allo scadere di alcuni timers, in particolare :</w:t>
      </w:r>
    </w:p>
    <w:p w:rsidR="0033739A" w:rsidRDefault="0019621F" w:rsidP="00B4535E">
      <w:r>
        <w:t>Timer 1: ogni 250ms</w:t>
      </w:r>
    </w:p>
    <w:p w:rsidR="0019621F" w:rsidRDefault="0019621F" w:rsidP="0033739A">
      <w:pPr>
        <w:ind w:left="708"/>
      </w:pPr>
      <w:r>
        <w:t>Scrittura delle variabili interne sui tag</w:t>
      </w:r>
      <w:r w:rsidR="0033739A">
        <w:t>s</w:t>
      </w:r>
      <w:r>
        <w:t xml:space="preserve"> </w:t>
      </w:r>
      <w:r w:rsidR="0033739A">
        <w:t xml:space="preserve">dei </w:t>
      </w:r>
      <w:r>
        <w:t>PLC</w:t>
      </w:r>
      <w:r w:rsidR="0033739A">
        <w:t xml:space="preserve"> (plc4/plc2…) s</w:t>
      </w:r>
      <w:r>
        <w:t>uddivisa per PLC e uscite digitali e analogiche</w:t>
      </w:r>
      <w:r w:rsidR="00354787">
        <w:t xml:space="preserve">, </w:t>
      </w:r>
      <w:r w:rsidR="0033739A">
        <w:t>vedi NetWork.bas</w:t>
      </w:r>
      <w:r w:rsidR="00354787">
        <w:t xml:space="preserve"> PlcOutDigitali / PlcOutAnalogici</w:t>
      </w:r>
    </w:p>
    <w:p w:rsidR="0033739A" w:rsidRDefault="0019621F" w:rsidP="0019621F">
      <w:r>
        <w:t xml:space="preserve">Timer 0: ogni 10s </w:t>
      </w:r>
    </w:p>
    <w:p w:rsidR="0019621F" w:rsidRPr="0019621F" w:rsidRDefault="0019621F" w:rsidP="0033739A">
      <w:pPr>
        <w:ind w:left="708"/>
        <w:rPr>
          <w:u w:val="single"/>
        </w:rPr>
      </w:pPr>
      <w:r>
        <w:t>Controllo periodico dello stato della comunicazione</w:t>
      </w:r>
    </w:p>
    <w:p w:rsidR="0019621F" w:rsidRDefault="0033739A" w:rsidP="00BD0B32">
      <w:pPr>
        <w:pStyle w:val="Titolo3"/>
      </w:pPr>
      <w:bookmarkStart w:id="15" w:name="_Toc487549289"/>
      <w:r>
        <w:t>Lettura da PLC</w:t>
      </w:r>
      <w:bookmarkEnd w:id="15"/>
    </w:p>
    <w:p w:rsidR="0019621F" w:rsidRDefault="0033739A" w:rsidP="00B4535E">
      <w:r>
        <w:t>In CP240.frm sono presenti le procedure :</w:t>
      </w:r>
    </w:p>
    <w:p w:rsidR="0033739A" w:rsidRPr="00C729B7" w:rsidRDefault="0033739A" w:rsidP="00B4535E">
      <w:pPr>
        <w:rPr>
          <w:lang w:val="en-US"/>
        </w:rPr>
      </w:pPr>
      <w:r w:rsidRPr="00C729B7">
        <w:rPr>
          <w:lang w:val="en-US"/>
        </w:rPr>
        <w:t>opcData_OnDataChanged</w:t>
      </w:r>
      <w:r w:rsidRPr="00C729B7">
        <w:rPr>
          <w:lang w:val="en-US"/>
        </w:rPr>
        <w:br/>
        <w:t>OPCDataCisterne_OnDataChanged</w:t>
      </w:r>
      <w:r w:rsidRPr="00C729B7">
        <w:rPr>
          <w:lang w:val="en-US"/>
        </w:rPr>
        <w:br/>
        <w:t>OPCDataAquablack_OnDataChanged</w:t>
      </w:r>
      <w:r w:rsidRPr="00C729B7">
        <w:rPr>
          <w:lang w:val="en-US"/>
        </w:rPr>
        <w:br/>
        <w:t>OPCDataSchiumato_OnDataChanged</w:t>
      </w:r>
    </w:p>
    <w:p w:rsidR="0019621F" w:rsidRDefault="0033739A" w:rsidP="00B4535E">
      <w:r>
        <w:t>Le quali vengono eseguite sul cambiamento dei tag</w:t>
      </w:r>
      <w:r w:rsidR="00275C1C">
        <w:t>s</w:t>
      </w:r>
      <w:r>
        <w:t xml:space="preserve"> plc relativi ad ogni plc gestito con un timer di aggiornamento di 300ms.</w:t>
      </w:r>
    </w:p>
    <w:p w:rsidR="0019621F" w:rsidRDefault="0033739A" w:rsidP="00B4535E">
      <w:r>
        <w:t>All’interno di queste procedure vengono letti i tag</w:t>
      </w:r>
      <w:r w:rsidR="00275C1C">
        <w:t>s</w:t>
      </w:r>
      <w:r>
        <w:t xml:space="preserve"> del PLC e copiati nelle strutture dati che implementano la presentazione e la logica di funzionamento dei componenti gestiti nell’</w:t>
      </w:r>
      <w:r w:rsidR="00275C1C">
        <w:t>applicazione, vedi Network.bas : PLCInDigitali/</w:t>
      </w:r>
      <w:r w:rsidR="00354787">
        <w:t>PLCInAnalogici …</w:t>
      </w:r>
    </w:p>
    <w:p w:rsidR="00C23490" w:rsidRDefault="00C23490" w:rsidP="00301BA6">
      <w:pPr>
        <w:pStyle w:val="Titolo3"/>
        <w:sectPr w:rsid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23490" w:rsidRDefault="00301BA6" w:rsidP="009F4ED4">
      <w:pPr>
        <w:pStyle w:val="Titolo3"/>
      </w:pPr>
      <w:bookmarkStart w:id="16" w:name="_Toc487549290"/>
      <w:r w:rsidRPr="00C23490">
        <w:lastRenderedPageBreak/>
        <w:t>Cist</w:t>
      </w:r>
      <w:bookmarkStart w:id="17" w:name="_GoBack"/>
      <w:bookmarkEnd w:id="17"/>
      <w:r w:rsidRPr="00C23490">
        <w:t>ern</w:t>
      </w:r>
      <w:bookmarkEnd w:id="16"/>
      <w:r w:rsidR="00C23490">
        <w:t>e</w:t>
      </w:r>
    </w:p>
    <w:p w:rsidR="00C23490" w:rsidRPr="00C23490" w:rsidRDefault="00C23490" w:rsidP="00C23490">
      <w:pPr>
        <w:sectPr w:rsidR="00C23490" w:rsidRP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23490" w:rsidRDefault="00F65516" w:rsidP="004A5EF5">
      <w:pPr>
        <w:pStyle w:val="Titolo3"/>
      </w:pPr>
      <w:hyperlink r:id="rId16" w:history="1">
        <w:bookmarkStart w:id="18" w:name="_Toc487549291"/>
        <w:r w:rsidR="009F4ED4" w:rsidRPr="004A5EF5">
          <w:rPr>
            <w:rStyle w:val="Collegamentoipertestuale"/>
            <w:color w:val="4F81BD" w:themeColor="accent1"/>
            <w:u w:val="none"/>
          </w:rPr>
          <w:t>Essiccatore</w:t>
        </w:r>
        <w:bookmarkEnd w:id="18"/>
      </w:hyperlink>
    </w:p>
    <w:p w:rsidR="00C23490" w:rsidRPr="00C23490" w:rsidRDefault="00C23490" w:rsidP="00C23490">
      <w:pPr>
        <w:sectPr w:rsidR="00C23490" w:rsidRP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9294C" w:rsidRPr="00D9294C" w:rsidRDefault="004A5EF5" w:rsidP="004A5EF5">
      <w:pPr>
        <w:pStyle w:val="Titolo3"/>
      </w:pPr>
      <w:r>
        <w:lastRenderedPageBreak/>
        <w:t>Predosaggio</w:t>
      </w:r>
    </w:p>
    <w:p w:rsidR="00C23490" w:rsidRDefault="00C23490" w:rsidP="00806150">
      <w:pPr>
        <w:pStyle w:val="Titolo3"/>
        <w:sectPr w:rsid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806150" w:rsidRPr="00806150" w:rsidRDefault="00F65516" w:rsidP="00806150">
      <w:pPr>
        <w:pStyle w:val="Titolo3"/>
      </w:pPr>
      <w:hyperlink r:id="rId17" w:history="1">
        <w:bookmarkStart w:id="19" w:name="_Toc487549293"/>
        <w:r w:rsidR="00806150" w:rsidRPr="00475EB6">
          <w:rPr>
            <w:rStyle w:val="Collegamentoipertestuale"/>
          </w:rPr>
          <w:t>Dosaggio</w:t>
        </w:r>
        <w:bookmarkEnd w:id="19"/>
      </w:hyperlink>
    </w:p>
    <w:p w:rsidR="00C23490" w:rsidRDefault="00C23490" w:rsidP="00C729B7">
      <w:pPr>
        <w:pStyle w:val="Titolo3"/>
        <w:sectPr w:rsid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729B7" w:rsidRPr="00806150" w:rsidRDefault="00F65516" w:rsidP="00C729B7">
      <w:pPr>
        <w:pStyle w:val="Titolo3"/>
      </w:pPr>
      <w:hyperlink r:id="rId18" w:history="1">
        <w:bookmarkStart w:id="20" w:name="_Toc487549294"/>
        <w:r w:rsidR="00C729B7" w:rsidRPr="00475EB6">
          <w:rPr>
            <w:rStyle w:val="Collegamentoipertestuale"/>
          </w:rPr>
          <w:t>Motori</w:t>
        </w:r>
        <w:bookmarkEnd w:id="20"/>
      </w:hyperlink>
    </w:p>
    <w:p w:rsidR="00C23490" w:rsidRDefault="00C23490" w:rsidP="00C729B7">
      <w:pPr>
        <w:pStyle w:val="Titolo3"/>
        <w:sectPr w:rsidR="00C23490" w:rsidSect="006B6D14">
          <w:pgSz w:w="11906" w:h="16838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C729B7" w:rsidRPr="00806150" w:rsidRDefault="00F65516" w:rsidP="00C729B7">
      <w:pPr>
        <w:pStyle w:val="Titolo3"/>
      </w:pPr>
      <w:hyperlink r:id="rId19" w:history="1">
        <w:bookmarkStart w:id="21" w:name="_Toc487549295"/>
        <w:r w:rsidR="00C729B7" w:rsidRPr="00C729B7">
          <w:rPr>
            <w:rStyle w:val="Collegamentoipertestuale"/>
          </w:rPr>
          <w:t>Sili</w:t>
        </w:r>
        <w:bookmarkEnd w:id="21"/>
      </w:hyperlink>
      <w:hyperlink r:id="rId20" w:history="1"/>
    </w:p>
    <w:p w:rsidR="00301BA6" w:rsidRDefault="00301BA6" w:rsidP="00DA4982"/>
    <w:p w:rsidR="00D76A76" w:rsidRDefault="00D76A7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4535E" w:rsidRDefault="00B4535E" w:rsidP="00F37033">
      <w:pPr>
        <w:pStyle w:val="Titolo2"/>
      </w:pPr>
      <w:bookmarkStart w:id="22" w:name="_Toc487549296"/>
      <w:r>
        <w:lastRenderedPageBreak/>
        <w:t>Allegati :</w:t>
      </w:r>
      <w:bookmarkEnd w:id="22"/>
      <w:r>
        <w:t xml:space="preserve"> </w:t>
      </w:r>
    </w:p>
    <w:p w:rsidR="00B4535E" w:rsidRDefault="00B4535E" w:rsidP="00B4535E">
      <w:r>
        <w:t>moduli-vb.txt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moduli componenti il progetto</w:t>
      </w:r>
    </w:p>
    <w:p w:rsidR="00B4535E" w:rsidRDefault="00B4535E" w:rsidP="00B4535E">
      <w:r>
        <w:t>objects-vb.txt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oggetti utilizzati</w:t>
      </w:r>
    </w:p>
    <w:p w:rsidR="00B4535E" w:rsidRDefault="00B4535E" w:rsidP="00B4535E">
      <w:r>
        <w:t>classes-vb.txt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>classi utilizzate</w:t>
      </w:r>
    </w:p>
    <w:p w:rsidR="00B4535E" w:rsidRDefault="00B4535E" w:rsidP="00B4535E">
      <w:r>
        <w:t>forms-vb.txt</w:t>
      </w:r>
      <w:r w:rsidR="007E1909">
        <w:t xml:space="preserve"> </w:t>
      </w:r>
      <w:r>
        <w:t xml:space="preserve">: </w:t>
      </w:r>
      <w:r w:rsidR="007E1909">
        <w:tab/>
      </w:r>
      <w:r w:rsidR="007E1909">
        <w:tab/>
      </w:r>
      <w:r>
        <w:t xml:space="preserve">forms </w:t>
      </w:r>
    </w:p>
    <w:p w:rsidR="00B4535E" w:rsidRDefault="00B4535E" w:rsidP="00B4535E">
      <w:r>
        <w:t>lista-funzioni-bas.txt</w:t>
      </w:r>
      <w:r w:rsidR="007E1909">
        <w:t xml:space="preserve"> </w:t>
      </w:r>
      <w:r>
        <w:t xml:space="preserve">: </w:t>
      </w:r>
      <w:r w:rsidR="007E1909">
        <w:tab/>
      </w:r>
      <w:r>
        <w:t>procedure contenute nei moduli .bas (sorgenti vb)</w:t>
      </w:r>
    </w:p>
    <w:p w:rsidR="00321214" w:rsidRDefault="00B4535E" w:rsidP="00B4535E">
      <w:r>
        <w:t>lista-funzioni-frm.txt</w:t>
      </w:r>
      <w:r w:rsidR="007E1909">
        <w:t xml:space="preserve"> </w:t>
      </w:r>
      <w:r>
        <w:t xml:space="preserve">: </w:t>
      </w:r>
      <w:r w:rsidR="007E1909">
        <w:tab/>
      </w:r>
      <w:r>
        <w:t>procedure contenute nei moduli .frm (forms e callbacks)</w:t>
      </w:r>
    </w:p>
    <w:p w:rsidR="007E1909" w:rsidRDefault="007E1909" w:rsidP="00B4535E">
      <w:pPr>
        <w:rPr>
          <w:lang w:val="en-US"/>
        </w:rPr>
      </w:pPr>
      <w:r w:rsidRPr="007E1909">
        <w:rPr>
          <w:lang w:val="en-US"/>
        </w:rPr>
        <w:t xml:space="preserve">Summary report.docx : </w:t>
      </w:r>
      <w:r>
        <w:rPr>
          <w:lang w:val="en-US"/>
        </w:rPr>
        <w:tab/>
      </w:r>
      <w:r w:rsidRPr="007E1909">
        <w:rPr>
          <w:lang w:val="en-US"/>
        </w:rPr>
        <w:t xml:space="preserve">code analysis report </w:t>
      </w:r>
    </w:p>
    <w:p w:rsidR="007E1909" w:rsidRPr="007E1909" w:rsidRDefault="007E1909" w:rsidP="00B4535E">
      <w:r w:rsidRPr="007E1909">
        <w:t xml:space="preserve">html-doc : </w:t>
      </w:r>
      <w:r>
        <w:tab/>
      </w:r>
      <w:r>
        <w:tab/>
      </w:r>
      <w:r w:rsidRPr="007E1909">
        <w:t>code navigation</w:t>
      </w:r>
      <w:r>
        <w:t xml:space="preserve"> folder</w:t>
      </w:r>
    </w:p>
    <w:p w:rsidR="007E1909" w:rsidRPr="007E1909" w:rsidRDefault="007E1909" w:rsidP="00B4535E"/>
    <w:sectPr w:rsidR="007E1909" w:rsidRPr="007E1909" w:rsidSect="006B6D14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5516" w:rsidRDefault="00F65516" w:rsidP="00E02392">
      <w:pPr>
        <w:spacing w:after="0" w:line="240" w:lineRule="auto"/>
      </w:pPr>
      <w:r>
        <w:separator/>
      </w:r>
    </w:p>
  </w:endnote>
  <w:endnote w:type="continuationSeparator" w:id="0">
    <w:p w:rsidR="00F65516" w:rsidRDefault="00F65516" w:rsidP="00E02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5516" w:rsidRDefault="00F65516" w:rsidP="00E02392">
      <w:pPr>
        <w:spacing w:after="0" w:line="240" w:lineRule="auto"/>
      </w:pPr>
      <w:r>
        <w:separator/>
      </w:r>
    </w:p>
  </w:footnote>
  <w:footnote w:type="continuationSeparator" w:id="0">
    <w:p w:rsidR="00F65516" w:rsidRDefault="00F65516" w:rsidP="00E023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A25DA"/>
    <w:multiLevelType w:val="hybridMultilevel"/>
    <w:tmpl w:val="98D49A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attachedTemplate r:id="rId1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35E"/>
    <w:rsid w:val="0005578E"/>
    <w:rsid w:val="001407AB"/>
    <w:rsid w:val="00171C72"/>
    <w:rsid w:val="0019621F"/>
    <w:rsid w:val="00275C1C"/>
    <w:rsid w:val="00283B08"/>
    <w:rsid w:val="00296FAA"/>
    <w:rsid w:val="002A762D"/>
    <w:rsid w:val="00301BA6"/>
    <w:rsid w:val="00321214"/>
    <w:rsid w:val="0033739A"/>
    <w:rsid w:val="00354787"/>
    <w:rsid w:val="003A2D16"/>
    <w:rsid w:val="00447F33"/>
    <w:rsid w:val="00453B3F"/>
    <w:rsid w:val="00475EB6"/>
    <w:rsid w:val="004A5EF5"/>
    <w:rsid w:val="004C4427"/>
    <w:rsid w:val="00503A93"/>
    <w:rsid w:val="00535BFB"/>
    <w:rsid w:val="0054170A"/>
    <w:rsid w:val="00550FEF"/>
    <w:rsid w:val="005E1806"/>
    <w:rsid w:val="00633916"/>
    <w:rsid w:val="006B6D14"/>
    <w:rsid w:val="007A1DF8"/>
    <w:rsid w:val="007E1909"/>
    <w:rsid w:val="0080148F"/>
    <w:rsid w:val="00806150"/>
    <w:rsid w:val="00824C76"/>
    <w:rsid w:val="008A682D"/>
    <w:rsid w:val="008F7002"/>
    <w:rsid w:val="00901FB9"/>
    <w:rsid w:val="009132F7"/>
    <w:rsid w:val="00913922"/>
    <w:rsid w:val="009A772C"/>
    <w:rsid w:val="009D5859"/>
    <w:rsid w:val="009F4ED4"/>
    <w:rsid w:val="00A72635"/>
    <w:rsid w:val="00B41D8E"/>
    <w:rsid w:val="00B4535E"/>
    <w:rsid w:val="00B96214"/>
    <w:rsid w:val="00BD0B32"/>
    <w:rsid w:val="00C07699"/>
    <w:rsid w:val="00C23490"/>
    <w:rsid w:val="00C729B7"/>
    <w:rsid w:val="00CB4B03"/>
    <w:rsid w:val="00D76A76"/>
    <w:rsid w:val="00D830AF"/>
    <w:rsid w:val="00D9294C"/>
    <w:rsid w:val="00DA4982"/>
    <w:rsid w:val="00DB3776"/>
    <w:rsid w:val="00DE6FFD"/>
    <w:rsid w:val="00DF2238"/>
    <w:rsid w:val="00E02392"/>
    <w:rsid w:val="00F37033"/>
    <w:rsid w:val="00F65516"/>
    <w:rsid w:val="00F8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527939-B36C-4B25-99D1-255C2F3E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Pr>
      <w:i/>
      <w:iCs/>
      <w:color w:val="808080" w:themeColor="text1" w:themeTint="7F"/>
    </w:rPr>
  </w:style>
  <w:style w:type="character" w:styleId="Enfasicorsivo">
    <w:name w:val="Emphasis"/>
    <w:basedOn w:val="Carpredefinitoparagrafo"/>
    <w:uiPriority w:val="20"/>
    <w:qFormat/>
    <w:rPr>
      <w:i/>
      <w:iCs/>
    </w:rPr>
  </w:style>
  <w:style w:type="character" w:styleId="Enfasiintensa">
    <w:name w:val="Intense Emphasis"/>
    <w:basedOn w:val="Carpredefinitoparagrafo"/>
    <w:uiPriority w:val="21"/>
    <w:qFormat/>
    <w:rPr>
      <w:b/>
      <w:bCs/>
      <w:i/>
      <w:iCs/>
      <w:color w:val="4F81BD" w:themeColor="accent1"/>
    </w:rPr>
  </w:style>
  <w:style w:type="character" w:styleId="Enfasigrassetto">
    <w:name w:val="Strong"/>
    <w:basedOn w:val="Carpredefinitoparagrafo"/>
    <w:uiPriority w:val="22"/>
    <w:qFormat/>
    <w:rPr>
      <w:b/>
      <w:bCs/>
    </w:rPr>
  </w:style>
  <w:style w:type="paragraph" w:styleId="Citazione">
    <w:name w:val="Quote"/>
    <w:basedOn w:val="Normale"/>
    <w:next w:val="Normale"/>
    <w:link w:val="CitazioneCarattere"/>
    <w:uiPriority w:val="29"/>
    <w:qFormat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Pr>
      <w:b/>
      <w:bCs/>
      <w:smallCaps/>
      <w:spacing w:val="5"/>
    </w:rPr>
  </w:style>
  <w:style w:type="paragraph" w:styleId="Paragrafoelenco">
    <w:name w:val="List Paragraph"/>
    <w:basedOn w:val="Normale"/>
    <w:link w:val="ParagrafoelencoCarattere"/>
    <w:uiPriority w:val="34"/>
    <w:qFormat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unhideWhenUsed/>
    <w:rPr>
      <w:color w:val="800080" w:themeColor="followedHyperlink"/>
      <w:u w:val="single"/>
    </w:rPr>
  </w:style>
  <w:style w:type="paragraph" w:customStyle="1" w:styleId="codicesorgente">
    <w:name w:val="codice sorgente"/>
    <w:basedOn w:val="Paragrafoelenco"/>
    <w:link w:val="codicesorgenteCarattere"/>
    <w:qFormat/>
    <w:rsid w:val="00447F33"/>
    <w:pPr>
      <w:ind w:left="0"/>
    </w:pPr>
    <w:rPr>
      <w:rFonts w:ascii="Consolas" w:hAnsi="Consolas"/>
      <w:sz w:val="8"/>
      <w:szCs w:val="8"/>
    </w:rPr>
  </w:style>
  <w:style w:type="paragraph" w:styleId="Titolosommario">
    <w:name w:val="TOC Heading"/>
    <w:basedOn w:val="Titolo1"/>
    <w:next w:val="Normale"/>
    <w:uiPriority w:val="39"/>
    <w:unhideWhenUsed/>
    <w:qFormat/>
    <w:rsid w:val="00F37033"/>
    <w:pPr>
      <w:spacing w:before="240" w:line="259" w:lineRule="auto"/>
      <w:outlineLvl w:val="9"/>
    </w:pPr>
    <w:rPr>
      <w:b w:val="0"/>
      <w:bCs w:val="0"/>
      <w:sz w:val="32"/>
      <w:szCs w:val="32"/>
      <w:lang w:eastAsia="it-IT"/>
    </w:r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447F33"/>
  </w:style>
  <w:style w:type="character" w:customStyle="1" w:styleId="codicesorgenteCarattere">
    <w:name w:val="codice sorgente Carattere"/>
    <w:basedOn w:val="ParagrafoelencoCarattere"/>
    <w:link w:val="codicesorgente"/>
    <w:rsid w:val="00447F33"/>
    <w:rPr>
      <w:rFonts w:ascii="Consolas" w:hAnsi="Consolas"/>
      <w:sz w:val="8"/>
      <w:szCs w:val="8"/>
    </w:rPr>
  </w:style>
  <w:style w:type="paragraph" w:styleId="Sommario1">
    <w:name w:val="toc 1"/>
    <w:basedOn w:val="Normale"/>
    <w:next w:val="Normale"/>
    <w:autoRedefine/>
    <w:uiPriority w:val="39"/>
    <w:unhideWhenUsed/>
    <w:rsid w:val="00F37033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37033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F37033"/>
    <w:pPr>
      <w:spacing w:after="100"/>
      <w:ind w:left="440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3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37033"/>
    <w:rPr>
      <w:rFonts w:ascii="Segoe UI" w:hAnsi="Segoe UI" w:cs="Segoe UI"/>
      <w:sz w:val="18"/>
      <w:szCs w:val="18"/>
    </w:rPr>
  </w:style>
  <w:style w:type="paragraph" w:styleId="Nessunaspaziatura">
    <w:name w:val="No Spacing"/>
    <w:link w:val="NessunaspaziaturaCarattere"/>
    <w:uiPriority w:val="1"/>
    <w:qFormat/>
    <w:rsid w:val="006B6D1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B6D14"/>
    <w:rPr>
      <w:rFonts w:eastAsiaTheme="minorEastAsia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02392"/>
  </w:style>
  <w:style w:type="paragraph" w:styleId="Pidipagina">
    <w:name w:val="footer"/>
    <w:basedOn w:val="Normale"/>
    <w:link w:val="PidipaginaCarattere"/>
    <w:uiPriority w:val="99"/>
    <w:unhideWhenUsed/>
    <w:rsid w:val="00E02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0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QuickStyle" Target="diagrams/quickStyle1.xml"/><Relationship Id="rId18" Type="http://schemas.openxmlformats.org/officeDocument/2006/relationships/hyperlink" Target="file:///C:\Users\uts.MARINI\Documents\projects\new-project\cyber500-doc\Gestione%20Motori.docx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Layout" Target="diagrams/layout1.xml"/><Relationship Id="rId17" Type="http://schemas.openxmlformats.org/officeDocument/2006/relationships/hyperlink" Target="Gestione%20Dosaggio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Gestione%20Essiccatore.docx" TargetMode="External"/><Relationship Id="rId20" Type="http://schemas.openxmlformats.org/officeDocument/2006/relationships/hyperlink" Target="file:///C:\Users\uts.MARINI\Documents\projects\new-project\cyber500-doc\Gestione%20Motori.doc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2.png"/><Relationship Id="rId19" Type="http://schemas.openxmlformats.org/officeDocument/2006/relationships/hyperlink" Target="Gestione%20Sili.doc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0\Word%202010%20look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7DECA1-4DFA-447A-9001-89CD5C8020C2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340A7B85-38CB-40BD-AC8F-9F79E2FD354A}">
      <dgm:prSet phldrT="[Testo]" custT="1"/>
      <dgm:spPr/>
      <dgm:t>
        <a:bodyPr/>
        <a:lstStyle/>
        <a:p>
          <a:r>
            <a:rPr lang="it-IT" sz="1100"/>
            <a:t>root</a:t>
          </a:r>
          <a:endParaRPr lang="it-IT" sz="2600"/>
        </a:p>
      </dgm:t>
    </dgm:pt>
    <dgm:pt modelId="{06C5707E-DC05-4926-9A5E-DD7CB32A3A92}" type="parTrans" cxnId="{3F2C7045-1144-49ED-A802-98B3E612671E}">
      <dgm:prSet/>
      <dgm:spPr/>
      <dgm:t>
        <a:bodyPr/>
        <a:lstStyle/>
        <a:p>
          <a:endParaRPr lang="it-IT"/>
        </a:p>
      </dgm:t>
    </dgm:pt>
    <dgm:pt modelId="{64334C1A-89C2-4053-93E7-244ED3554310}" type="sibTrans" cxnId="{3F2C7045-1144-49ED-A802-98B3E612671E}">
      <dgm:prSet/>
      <dgm:spPr/>
      <dgm:t>
        <a:bodyPr/>
        <a:lstStyle/>
        <a:p>
          <a:endParaRPr lang="it-IT"/>
        </a:p>
      </dgm:t>
    </dgm:pt>
    <dgm:pt modelId="{365DC8C8-371D-459F-A1FA-033EDB0B7C1B}">
      <dgm:prSet phldrT="[Testo]" custT="1"/>
      <dgm:spPr/>
      <dgm:t>
        <a:bodyPr/>
        <a:lstStyle/>
        <a:p>
          <a:r>
            <a:rPr lang="it-IT" sz="1000"/>
            <a:t>Exe</a:t>
          </a:r>
        </a:p>
        <a:p>
          <a:r>
            <a:rPr lang="it-IT" sz="700"/>
            <a:t>Eseguibili e dati di lavoro</a:t>
          </a:r>
        </a:p>
      </dgm:t>
    </dgm:pt>
    <dgm:pt modelId="{BEA26997-1F1D-41A5-B59D-DE1B5D9466BA}" type="parTrans" cxnId="{B0942FE1-A040-45C2-A611-3151C76D84A8}">
      <dgm:prSet/>
      <dgm:spPr/>
      <dgm:t>
        <a:bodyPr/>
        <a:lstStyle/>
        <a:p>
          <a:endParaRPr lang="it-IT"/>
        </a:p>
      </dgm:t>
    </dgm:pt>
    <dgm:pt modelId="{04F8D1C7-A436-45A1-ACE8-3094E39EF5B8}" type="sibTrans" cxnId="{B0942FE1-A040-45C2-A611-3151C76D84A8}">
      <dgm:prSet/>
      <dgm:spPr/>
      <dgm:t>
        <a:bodyPr/>
        <a:lstStyle/>
        <a:p>
          <a:endParaRPr lang="it-IT"/>
        </a:p>
      </dgm:t>
    </dgm:pt>
    <dgm:pt modelId="{D524EDD0-67F3-4578-8F9A-CCA4737615F0}">
      <dgm:prSet phldrT="[Testo]" custT="1"/>
      <dgm:spPr/>
      <dgm:t>
        <a:bodyPr/>
        <a:lstStyle/>
        <a:p>
          <a:r>
            <a:rPr lang="it-IT" sz="1100"/>
            <a:t>Grafica</a:t>
          </a:r>
        </a:p>
        <a:p>
          <a:r>
            <a:rPr lang="it-IT" sz="700"/>
            <a:t>Immagini</a:t>
          </a:r>
          <a:endParaRPr lang="it-IT" sz="1100"/>
        </a:p>
      </dgm:t>
    </dgm:pt>
    <dgm:pt modelId="{27C60198-5807-4398-8532-CEB6C638C663}" type="parTrans" cxnId="{D5C428BC-6686-453B-9A91-5B6951B4CAC6}">
      <dgm:prSet/>
      <dgm:spPr/>
      <dgm:t>
        <a:bodyPr/>
        <a:lstStyle/>
        <a:p>
          <a:endParaRPr lang="it-IT"/>
        </a:p>
      </dgm:t>
    </dgm:pt>
    <dgm:pt modelId="{5C1B0257-018D-40AD-951B-CC74CD798CDA}" type="sibTrans" cxnId="{D5C428BC-6686-453B-9A91-5B6951B4CAC6}">
      <dgm:prSet/>
      <dgm:spPr/>
      <dgm:t>
        <a:bodyPr/>
        <a:lstStyle/>
        <a:p>
          <a:endParaRPr lang="it-IT"/>
        </a:p>
      </dgm:t>
    </dgm:pt>
    <dgm:pt modelId="{C2C30664-B497-4834-A110-5C9176A755BA}">
      <dgm:prSet phldrT="[Testo]" custT="1"/>
      <dgm:spPr/>
      <dgm:t>
        <a:bodyPr/>
        <a:lstStyle/>
        <a:p>
          <a:r>
            <a:rPr lang="it-IT" sz="1050"/>
            <a:t>Source</a:t>
          </a:r>
          <a:endParaRPr lang="it-IT" sz="1000"/>
        </a:p>
        <a:p>
          <a:r>
            <a:rPr lang="it-IT" sz="700"/>
            <a:t>Immagini in formato pdn</a:t>
          </a:r>
        </a:p>
      </dgm:t>
    </dgm:pt>
    <dgm:pt modelId="{0E6050F5-58C5-4415-9F9D-0996EFFC0F12}" type="parTrans" cxnId="{E1210B38-36C2-4BE0-8E83-BF8954FD326F}">
      <dgm:prSet/>
      <dgm:spPr/>
      <dgm:t>
        <a:bodyPr/>
        <a:lstStyle/>
        <a:p>
          <a:endParaRPr lang="it-IT"/>
        </a:p>
      </dgm:t>
    </dgm:pt>
    <dgm:pt modelId="{8A8B860F-C9C5-40EB-9B7E-9B5BBA313E1B}" type="sibTrans" cxnId="{E1210B38-36C2-4BE0-8E83-BF8954FD326F}">
      <dgm:prSet/>
      <dgm:spPr/>
      <dgm:t>
        <a:bodyPr/>
        <a:lstStyle/>
        <a:p>
          <a:endParaRPr lang="it-IT"/>
        </a:p>
      </dgm:t>
    </dgm:pt>
    <dgm:pt modelId="{83BD932E-F5A3-4D8E-A556-B785FE61B129}">
      <dgm:prSet phldrT="[Testo]" custT="1"/>
      <dgm:spPr/>
      <dgm:t>
        <a:bodyPr/>
        <a:lstStyle/>
        <a:p>
          <a:r>
            <a:rPr lang="it-IT" sz="1100"/>
            <a:t>InstallData</a:t>
          </a:r>
        </a:p>
        <a:p>
          <a:r>
            <a:rPr lang="it-IT" sz="700"/>
            <a:t>Traduzioni</a:t>
          </a:r>
          <a:endParaRPr lang="it-IT" sz="1100"/>
        </a:p>
      </dgm:t>
    </dgm:pt>
    <dgm:pt modelId="{1632DBE6-2CB6-4137-9860-E9613C96EC13}" type="parTrans" cxnId="{0AD05737-B474-47B4-A5F5-5792F4148958}">
      <dgm:prSet/>
      <dgm:spPr/>
      <dgm:t>
        <a:bodyPr/>
        <a:lstStyle/>
        <a:p>
          <a:endParaRPr lang="it-IT"/>
        </a:p>
      </dgm:t>
    </dgm:pt>
    <dgm:pt modelId="{9AA8AA54-3439-4224-BD30-0E4EE4AB7BF6}" type="sibTrans" cxnId="{0AD05737-B474-47B4-A5F5-5792F4148958}">
      <dgm:prSet/>
      <dgm:spPr/>
      <dgm:t>
        <a:bodyPr/>
        <a:lstStyle/>
        <a:p>
          <a:endParaRPr lang="it-IT"/>
        </a:p>
      </dgm:t>
    </dgm:pt>
    <dgm:pt modelId="{0D0FB324-A5BF-48F7-A7E1-73ABA38AF865}">
      <dgm:prSet phldrT="[Testo]" custT="1"/>
      <dgm:spPr/>
      <dgm:t>
        <a:bodyPr/>
        <a:lstStyle/>
        <a:p>
          <a:r>
            <a:rPr lang="it-IT" sz="1100"/>
            <a:t>Resources</a:t>
          </a:r>
        </a:p>
        <a:p>
          <a:r>
            <a:rPr lang="it-IT" sz="700"/>
            <a:t>Immagini</a:t>
          </a:r>
          <a:endParaRPr lang="it-IT" sz="1100"/>
        </a:p>
      </dgm:t>
    </dgm:pt>
    <dgm:pt modelId="{6DF170EB-6D92-45B7-8CE2-49A7CB87AC51}" type="parTrans" cxnId="{BE200781-BE62-473E-B5A3-A7791F24525A}">
      <dgm:prSet/>
      <dgm:spPr/>
      <dgm:t>
        <a:bodyPr/>
        <a:lstStyle/>
        <a:p>
          <a:endParaRPr lang="it-IT"/>
        </a:p>
      </dgm:t>
    </dgm:pt>
    <dgm:pt modelId="{37BD9E94-A837-425A-8E7A-1B9D8259CA51}" type="sibTrans" cxnId="{BE200781-BE62-473E-B5A3-A7791F24525A}">
      <dgm:prSet/>
      <dgm:spPr/>
      <dgm:t>
        <a:bodyPr/>
        <a:lstStyle/>
        <a:p>
          <a:endParaRPr lang="it-IT"/>
        </a:p>
      </dgm:t>
    </dgm:pt>
    <dgm:pt modelId="{34BB9F05-BFC3-4EF9-9565-2EABE2DF7AD2}">
      <dgm:prSet phldrT="[Testo]" custT="1"/>
      <dgm:spPr/>
      <dgm:t>
        <a:bodyPr/>
        <a:lstStyle/>
        <a:p>
          <a:r>
            <a:rPr lang="it-IT" sz="1100"/>
            <a:t>Source</a:t>
          </a:r>
          <a:endParaRPr lang="it-IT" sz="800"/>
        </a:p>
        <a:p>
          <a:r>
            <a:rPr lang="en-US" sz="700"/>
            <a:t>Sorgenti Visual Basic </a:t>
          </a:r>
        </a:p>
        <a:p>
          <a:r>
            <a:rPr lang="en-US" sz="700"/>
            <a:t>(.bas / .frm / .cls)</a:t>
          </a:r>
          <a:endParaRPr lang="it-IT" sz="700"/>
        </a:p>
      </dgm:t>
    </dgm:pt>
    <dgm:pt modelId="{06CB1C57-448A-4F67-B64D-A8F4A6CC3EAB}" type="parTrans" cxnId="{A79BD8AF-E31C-4346-9A2B-5C44B1D56486}">
      <dgm:prSet/>
      <dgm:spPr/>
      <dgm:t>
        <a:bodyPr/>
        <a:lstStyle/>
        <a:p>
          <a:endParaRPr lang="it-IT"/>
        </a:p>
      </dgm:t>
    </dgm:pt>
    <dgm:pt modelId="{E34CDB0C-5C6F-4ADF-BFBD-23E8E6BB8856}" type="sibTrans" cxnId="{A79BD8AF-E31C-4346-9A2B-5C44B1D56486}">
      <dgm:prSet/>
      <dgm:spPr/>
      <dgm:t>
        <a:bodyPr/>
        <a:lstStyle/>
        <a:p>
          <a:endParaRPr lang="it-IT"/>
        </a:p>
      </dgm:t>
    </dgm:pt>
    <dgm:pt modelId="{EADF34B4-73C1-4DD9-B600-C40B3B744D70}">
      <dgm:prSet phldrT="[Testo]" custT="1"/>
      <dgm:spPr/>
      <dgm:t>
        <a:bodyPr/>
        <a:lstStyle/>
        <a:p>
          <a:r>
            <a:rPr lang="it-IT" sz="1100"/>
            <a:t>SQL</a:t>
          </a:r>
        </a:p>
        <a:p>
          <a:r>
            <a:rPr lang="it-IT" sz="700"/>
            <a:t>Backup database</a:t>
          </a:r>
        </a:p>
      </dgm:t>
    </dgm:pt>
    <dgm:pt modelId="{6B021786-8EBD-42DB-B622-6F308D49ABF0}" type="parTrans" cxnId="{3E9A65DA-94B6-494B-B48A-079B48FC6731}">
      <dgm:prSet/>
      <dgm:spPr/>
      <dgm:t>
        <a:bodyPr/>
        <a:lstStyle/>
        <a:p>
          <a:endParaRPr lang="it-IT"/>
        </a:p>
      </dgm:t>
    </dgm:pt>
    <dgm:pt modelId="{4797983E-0D83-4907-8D0A-48DE24B2C67F}" type="sibTrans" cxnId="{3E9A65DA-94B6-494B-B48A-079B48FC6731}">
      <dgm:prSet/>
      <dgm:spPr/>
      <dgm:t>
        <a:bodyPr/>
        <a:lstStyle/>
        <a:p>
          <a:endParaRPr lang="it-IT"/>
        </a:p>
      </dgm:t>
    </dgm:pt>
    <dgm:pt modelId="{8D6535B8-455D-4245-9486-1D2CEC77DEC9}" type="pres">
      <dgm:prSet presAssocID="{B57DECA1-4DFA-447A-9001-89CD5C8020C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t-IT"/>
        </a:p>
      </dgm:t>
    </dgm:pt>
    <dgm:pt modelId="{8697C266-D1AA-4F3B-8F6D-C11BC4D724E2}" type="pres">
      <dgm:prSet presAssocID="{340A7B85-38CB-40BD-AC8F-9F79E2FD354A}" presName="hierRoot1" presStyleCnt="0">
        <dgm:presLayoutVars>
          <dgm:hierBranch val="init"/>
        </dgm:presLayoutVars>
      </dgm:prSet>
      <dgm:spPr/>
    </dgm:pt>
    <dgm:pt modelId="{DDDC7752-4519-41F7-8952-FB0F279851A1}" type="pres">
      <dgm:prSet presAssocID="{340A7B85-38CB-40BD-AC8F-9F79E2FD354A}" presName="rootComposite1" presStyleCnt="0"/>
      <dgm:spPr/>
    </dgm:pt>
    <dgm:pt modelId="{F916F89E-0C25-4F44-AB4D-EFF7C2B64572}" type="pres">
      <dgm:prSet presAssocID="{340A7B85-38CB-40BD-AC8F-9F79E2FD354A}" presName="rootText1" presStyleLbl="node0" presStyleIdx="0" presStyleCnt="1" custScaleX="51687" custLinFactNeighborX="7693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D85DC8B-978D-4F1E-A440-286F230C4002}" type="pres">
      <dgm:prSet presAssocID="{340A7B85-38CB-40BD-AC8F-9F79E2FD354A}" presName="rootConnector1" presStyleLbl="node1" presStyleIdx="0" presStyleCnt="0"/>
      <dgm:spPr/>
      <dgm:t>
        <a:bodyPr/>
        <a:lstStyle/>
        <a:p>
          <a:endParaRPr lang="it-IT"/>
        </a:p>
      </dgm:t>
    </dgm:pt>
    <dgm:pt modelId="{86FC5261-9E60-4C03-B59E-909A62615F65}" type="pres">
      <dgm:prSet presAssocID="{340A7B85-38CB-40BD-AC8F-9F79E2FD354A}" presName="hierChild2" presStyleCnt="0"/>
      <dgm:spPr/>
    </dgm:pt>
    <dgm:pt modelId="{22C1BB69-C9FE-458E-B2FD-11F85099E113}" type="pres">
      <dgm:prSet presAssocID="{BEA26997-1F1D-41A5-B59D-DE1B5D9466BA}" presName="Name64" presStyleLbl="parChTrans1D2" presStyleIdx="0" presStyleCnt="6"/>
      <dgm:spPr/>
      <dgm:t>
        <a:bodyPr/>
        <a:lstStyle/>
        <a:p>
          <a:endParaRPr lang="it-IT"/>
        </a:p>
      </dgm:t>
    </dgm:pt>
    <dgm:pt modelId="{8F0AC81D-BEDF-43CF-AB3B-21EC8B75E533}" type="pres">
      <dgm:prSet presAssocID="{365DC8C8-371D-459F-A1FA-033EDB0B7C1B}" presName="hierRoot2" presStyleCnt="0">
        <dgm:presLayoutVars>
          <dgm:hierBranch val="init"/>
        </dgm:presLayoutVars>
      </dgm:prSet>
      <dgm:spPr/>
    </dgm:pt>
    <dgm:pt modelId="{B667E04A-9E06-46A4-9968-0DD7163C20F1}" type="pres">
      <dgm:prSet presAssocID="{365DC8C8-371D-459F-A1FA-033EDB0B7C1B}" presName="rootComposite" presStyleCnt="0"/>
      <dgm:spPr/>
    </dgm:pt>
    <dgm:pt modelId="{6E56A343-71DF-4C4F-8A15-5345B0766A16}" type="pres">
      <dgm:prSet presAssocID="{365DC8C8-371D-459F-A1FA-033EDB0B7C1B}" presName="rootText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B4A2D9AC-8237-40F7-A195-E82D7BF3D1FD}" type="pres">
      <dgm:prSet presAssocID="{365DC8C8-371D-459F-A1FA-033EDB0B7C1B}" presName="rootConnector" presStyleLbl="node2" presStyleIdx="0" presStyleCnt="6"/>
      <dgm:spPr/>
      <dgm:t>
        <a:bodyPr/>
        <a:lstStyle/>
        <a:p>
          <a:endParaRPr lang="it-IT"/>
        </a:p>
      </dgm:t>
    </dgm:pt>
    <dgm:pt modelId="{EDBEF551-7984-40D1-A995-D4AB2CA52ED3}" type="pres">
      <dgm:prSet presAssocID="{365DC8C8-371D-459F-A1FA-033EDB0B7C1B}" presName="hierChild4" presStyleCnt="0"/>
      <dgm:spPr/>
    </dgm:pt>
    <dgm:pt modelId="{06A34653-1450-4AF3-8066-8DF202AA5C54}" type="pres">
      <dgm:prSet presAssocID="{365DC8C8-371D-459F-A1FA-033EDB0B7C1B}" presName="hierChild5" presStyleCnt="0"/>
      <dgm:spPr/>
    </dgm:pt>
    <dgm:pt modelId="{FD9FFDE2-E176-4C19-A444-BEEDFE0B8352}" type="pres">
      <dgm:prSet presAssocID="{27C60198-5807-4398-8532-CEB6C638C663}" presName="Name64" presStyleLbl="parChTrans1D2" presStyleIdx="1" presStyleCnt="6"/>
      <dgm:spPr/>
      <dgm:t>
        <a:bodyPr/>
        <a:lstStyle/>
        <a:p>
          <a:endParaRPr lang="it-IT"/>
        </a:p>
      </dgm:t>
    </dgm:pt>
    <dgm:pt modelId="{C94337E2-C22A-4B0D-96A0-7CAEDD903C7A}" type="pres">
      <dgm:prSet presAssocID="{D524EDD0-67F3-4578-8F9A-CCA4737615F0}" presName="hierRoot2" presStyleCnt="0">
        <dgm:presLayoutVars>
          <dgm:hierBranch val="init"/>
        </dgm:presLayoutVars>
      </dgm:prSet>
      <dgm:spPr/>
    </dgm:pt>
    <dgm:pt modelId="{231012B3-125B-410C-95CE-0E9F630AD836}" type="pres">
      <dgm:prSet presAssocID="{D524EDD0-67F3-4578-8F9A-CCA4737615F0}" presName="rootComposite" presStyleCnt="0"/>
      <dgm:spPr/>
    </dgm:pt>
    <dgm:pt modelId="{97B4AE2E-9E31-4860-9530-4CBE2457CA76}" type="pres">
      <dgm:prSet presAssocID="{D524EDD0-67F3-4578-8F9A-CCA4737615F0}" presName="rootText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C2A3C2EC-D716-44BF-A93B-E3424712A5B7}" type="pres">
      <dgm:prSet presAssocID="{D524EDD0-67F3-4578-8F9A-CCA4737615F0}" presName="rootConnector" presStyleLbl="node2" presStyleIdx="1" presStyleCnt="6"/>
      <dgm:spPr/>
      <dgm:t>
        <a:bodyPr/>
        <a:lstStyle/>
        <a:p>
          <a:endParaRPr lang="it-IT"/>
        </a:p>
      </dgm:t>
    </dgm:pt>
    <dgm:pt modelId="{BD6DA585-AA36-47BD-ABD4-D94FE0C8B0BD}" type="pres">
      <dgm:prSet presAssocID="{D524EDD0-67F3-4578-8F9A-CCA4737615F0}" presName="hierChild4" presStyleCnt="0"/>
      <dgm:spPr/>
    </dgm:pt>
    <dgm:pt modelId="{3463D2A8-9FB9-4DCA-A7E8-8D58FE6CBE43}" type="pres">
      <dgm:prSet presAssocID="{0E6050F5-58C5-4415-9F9D-0996EFFC0F12}" presName="Name64" presStyleLbl="parChTrans1D3" presStyleIdx="0" presStyleCnt="1"/>
      <dgm:spPr/>
      <dgm:t>
        <a:bodyPr/>
        <a:lstStyle/>
        <a:p>
          <a:endParaRPr lang="it-IT"/>
        </a:p>
      </dgm:t>
    </dgm:pt>
    <dgm:pt modelId="{CEBE0D97-C79A-4BE9-AF71-E6CD0A30C24F}" type="pres">
      <dgm:prSet presAssocID="{C2C30664-B497-4834-A110-5C9176A755BA}" presName="hierRoot2" presStyleCnt="0">
        <dgm:presLayoutVars>
          <dgm:hierBranch val="init"/>
        </dgm:presLayoutVars>
      </dgm:prSet>
      <dgm:spPr/>
    </dgm:pt>
    <dgm:pt modelId="{CE85C0A4-A0C3-4BFA-9879-AE64F1E06CD9}" type="pres">
      <dgm:prSet presAssocID="{C2C30664-B497-4834-A110-5C9176A755BA}" presName="rootComposite" presStyleCnt="0"/>
      <dgm:spPr/>
    </dgm:pt>
    <dgm:pt modelId="{2618193F-0425-421E-B1C9-7287FE2FD0ED}" type="pres">
      <dgm:prSet presAssocID="{C2C30664-B497-4834-A110-5C9176A755BA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771DAE57-A692-4983-BD9B-E4C381913659}" type="pres">
      <dgm:prSet presAssocID="{C2C30664-B497-4834-A110-5C9176A755BA}" presName="rootConnector" presStyleLbl="node3" presStyleIdx="0" presStyleCnt="1"/>
      <dgm:spPr/>
      <dgm:t>
        <a:bodyPr/>
        <a:lstStyle/>
        <a:p>
          <a:endParaRPr lang="it-IT"/>
        </a:p>
      </dgm:t>
    </dgm:pt>
    <dgm:pt modelId="{5A5BC166-D2DC-409E-BD1C-8B04D9B69D80}" type="pres">
      <dgm:prSet presAssocID="{C2C30664-B497-4834-A110-5C9176A755BA}" presName="hierChild4" presStyleCnt="0"/>
      <dgm:spPr/>
    </dgm:pt>
    <dgm:pt modelId="{9F0385F0-F0A9-458F-AAAF-3D45FBCAC09B}" type="pres">
      <dgm:prSet presAssocID="{C2C30664-B497-4834-A110-5C9176A755BA}" presName="hierChild5" presStyleCnt="0"/>
      <dgm:spPr/>
    </dgm:pt>
    <dgm:pt modelId="{4EA8C964-2AC2-468F-A528-9CB242990268}" type="pres">
      <dgm:prSet presAssocID="{D524EDD0-67F3-4578-8F9A-CCA4737615F0}" presName="hierChild5" presStyleCnt="0"/>
      <dgm:spPr/>
    </dgm:pt>
    <dgm:pt modelId="{FE8C4BDC-F4FF-42DD-BED8-FE58B071AEEC}" type="pres">
      <dgm:prSet presAssocID="{1632DBE6-2CB6-4137-9860-E9613C96EC13}" presName="Name64" presStyleLbl="parChTrans1D2" presStyleIdx="2" presStyleCnt="6"/>
      <dgm:spPr/>
      <dgm:t>
        <a:bodyPr/>
        <a:lstStyle/>
        <a:p>
          <a:endParaRPr lang="it-IT"/>
        </a:p>
      </dgm:t>
    </dgm:pt>
    <dgm:pt modelId="{ADA05A41-DDD0-47A9-8D51-2643E5D22D5A}" type="pres">
      <dgm:prSet presAssocID="{83BD932E-F5A3-4D8E-A556-B785FE61B129}" presName="hierRoot2" presStyleCnt="0">
        <dgm:presLayoutVars>
          <dgm:hierBranch val="init"/>
        </dgm:presLayoutVars>
      </dgm:prSet>
      <dgm:spPr/>
    </dgm:pt>
    <dgm:pt modelId="{AC231B30-5D93-498F-9C7D-D9D885C812E5}" type="pres">
      <dgm:prSet presAssocID="{83BD932E-F5A3-4D8E-A556-B785FE61B129}" presName="rootComposite" presStyleCnt="0"/>
      <dgm:spPr/>
    </dgm:pt>
    <dgm:pt modelId="{39CD0CDD-5D30-4411-B817-351AE91259C3}" type="pres">
      <dgm:prSet presAssocID="{83BD932E-F5A3-4D8E-A556-B785FE61B129}" presName="rootText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DF34788D-451B-4450-A5A9-82DB10912475}" type="pres">
      <dgm:prSet presAssocID="{83BD932E-F5A3-4D8E-A556-B785FE61B129}" presName="rootConnector" presStyleLbl="node2" presStyleIdx="2" presStyleCnt="6"/>
      <dgm:spPr/>
      <dgm:t>
        <a:bodyPr/>
        <a:lstStyle/>
        <a:p>
          <a:endParaRPr lang="it-IT"/>
        </a:p>
      </dgm:t>
    </dgm:pt>
    <dgm:pt modelId="{A84AC1E2-149D-4BFA-A089-245C594FBDF8}" type="pres">
      <dgm:prSet presAssocID="{83BD932E-F5A3-4D8E-A556-B785FE61B129}" presName="hierChild4" presStyleCnt="0"/>
      <dgm:spPr/>
    </dgm:pt>
    <dgm:pt modelId="{F42FF124-3EB9-466B-84ED-39EDC43B6D8E}" type="pres">
      <dgm:prSet presAssocID="{83BD932E-F5A3-4D8E-A556-B785FE61B129}" presName="hierChild5" presStyleCnt="0"/>
      <dgm:spPr/>
    </dgm:pt>
    <dgm:pt modelId="{BA98D340-A8D7-476A-BC61-3B0C4034C3EF}" type="pres">
      <dgm:prSet presAssocID="{6DF170EB-6D92-45B7-8CE2-49A7CB87AC51}" presName="Name64" presStyleLbl="parChTrans1D2" presStyleIdx="3" presStyleCnt="6"/>
      <dgm:spPr/>
      <dgm:t>
        <a:bodyPr/>
        <a:lstStyle/>
        <a:p>
          <a:endParaRPr lang="it-IT"/>
        </a:p>
      </dgm:t>
    </dgm:pt>
    <dgm:pt modelId="{341654DE-1B3A-4A67-9209-13A43C059840}" type="pres">
      <dgm:prSet presAssocID="{0D0FB324-A5BF-48F7-A7E1-73ABA38AF865}" presName="hierRoot2" presStyleCnt="0">
        <dgm:presLayoutVars>
          <dgm:hierBranch val="init"/>
        </dgm:presLayoutVars>
      </dgm:prSet>
      <dgm:spPr/>
    </dgm:pt>
    <dgm:pt modelId="{DA55FBCB-CD62-4728-9800-A9312CEF4836}" type="pres">
      <dgm:prSet presAssocID="{0D0FB324-A5BF-48F7-A7E1-73ABA38AF865}" presName="rootComposite" presStyleCnt="0"/>
      <dgm:spPr/>
    </dgm:pt>
    <dgm:pt modelId="{7959295D-2F7C-4226-8142-9CEC0686BEA3}" type="pres">
      <dgm:prSet presAssocID="{0D0FB324-A5BF-48F7-A7E1-73ABA38AF865}" presName="rootText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F8EC7712-A9BA-40A8-9ACE-3FB33AEC8627}" type="pres">
      <dgm:prSet presAssocID="{0D0FB324-A5BF-48F7-A7E1-73ABA38AF865}" presName="rootConnector" presStyleLbl="node2" presStyleIdx="3" presStyleCnt="6"/>
      <dgm:spPr/>
      <dgm:t>
        <a:bodyPr/>
        <a:lstStyle/>
        <a:p>
          <a:endParaRPr lang="it-IT"/>
        </a:p>
      </dgm:t>
    </dgm:pt>
    <dgm:pt modelId="{A811BFD2-CBFF-4D15-BC99-56E0E51A4E50}" type="pres">
      <dgm:prSet presAssocID="{0D0FB324-A5BF-48F7-A7E1-73ABA38AF865}" presName="hierChild4" presStyleCnt="0"/>
      <dgm:spPr/>
    </dgm:pt>
    <dgm:pt modelId="{02F9C1CB-A7C8-4615-ABD5-A7B2E4FF7944}" type="pres">
      <dgm:prSet presAssocID="{0D0FB324-A5BF-48F7-A7E1-73ABA38AF865}" presName="hierChild5" presStyleCnt="0"/>
      <dgm:spPr/>
    </dgm:pt>
    <dgm:pt modelId="{EB1611DB-397C-48C5-8EF6-6342AF3AE113}" type="pres">
      <dgm:prSet presAssocID="{06CB1C57-448A-4F67-B64D-A8F4A6CC3EAB}" presName="Name64" presStyleLbl="parChTrans1D2" presStyleIdx="4" presStyleCnt="6"/>
      <dgm:spPr/>
      <dgm:t>
        <a:bodyPr/>
        <a:lstStyle/>
        <a:p>
          <a:endParaRPr lang="it-IT"/>
        </a:p>
      </dgm:t>
    </dgm:pt>
    <dgm:pt modelId="{3AEEA9A3-2F4A-4A73-BD4D-8D0A9A537F59}" type="pres">
      <dgm:prSet presAssocID="{34BB9F05-BFC3-4EF9-9565-2EABE2DF7AD2}" presName="hierRoot2" presStyleCnt="0">
        <dgm:presLayoutVars>
          <dgm:hierBranch val="init"/>
        </dgm:presLayoutVars>
      </dgm:prSet>
      <dgm:spPr/>
    </dgm:pt>
    <dgm:pt modelId="{EB6C36CF-3CD5-4FF3-BF2A-7738ADD39BFB}" type="pres">
      <dgm:prSet presAssocID="{34BB9F05-BFC3-4EF9-9565-2EABE2DF7AD2}" presName="rootComposite" presStyleCnt="0"/>
      <dgm:spPr/>
    </dgm:pt>
    <dgm:pt modelId="{415A1C79-41CC-4184-85E2-5C634CB9B9BB}" type="pres">
      <dgm:prSet presAssocID="{34BB9F05-BFC3-4EF9-9565-2EABE2DF7AD2}" presName="rootText" presStyleLbl="node2" presStyleIdx="4" presStyleCnt="6" custScaleY="133418" custLinFactNeighborY="-1051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9C81E076-1ACE-4188-BD60-1793F0E9ACF6}" type="pres">
      <dgm:prSet presAssocID="{34BB9F05-BFC3-4EF9-9565-2EABE2DF7AD2}" presName="rootConnector" presStyleLbl="node2" presStyleIdx="4" presStyleCnt="6"/>
      <dgm:spPr/>
      <dgm:t>
        <a:bodyPr/>
        <a:lstStyle/>
        <a:p>
          <a:endParaRPr lang="it-IT"/>
        </a:p>
      </dgm:t>
    </dgm:pt>
    <dgm:pt modelId="{597D40BE-FE67-470F-A06E-F6D0C490343F}" type="pres">
      <dgm:prSet presAssocID="{34BB9F05-BFC3-4EF9-9565-2EABE2DF7AD2}" presName="hierChild4" presStyleCnt="0"/>
      <dgm:spPr/>
    </dgm:pt>
    <dgm:pt modelId="{F5EFE462-117E-4100-A476-2C629AA878EB}" type="pres">
      <dgm:prSet presAssocID="{34BB9F05-BFC3-4EF9-9565-2EABE2DF7AD2}" presName="hierChild5" presStyleCnt="0"/>
      <dgm:spPr/>
    </dgm:pt>
    <dgm:pt modelId="{26F83FF2-129B-4750-BC55-DE3EA8AA0A44}" type="pres">
      <dgm:prSet presAssocID="{6B021786-8EBD-42DB-B622-6F308D49ABF0}" presName="Name64" presStyleLbl="parChTrans1D2" presStyleIdx="5" presStyleCnt="6"/>
      <dgm:spPr/>
      <dgm:t>
        <a:bodyPr/>
        <a:lstStyle/>
        <a:p>
          <a:endParaRPr lang="it-IT"/>
        </a:p>
      </dgm:t>
    </dgm:pt>
    <dgm:pt modelId="{FD8A558B-7FDA-4D9A-96C4-45D617F6D69B}" type="pres">
      <dgm:prSet presAssocID="{EADF34B4-73C1-4DD9-B600-C40B3B744D70}" presName="hierRoot2" presStyleCnt="0">
        <dgm:presLayoutVars>
          <dgm:hierBranch val="init"/>
        </dgm:presLayoutVars>
      </dgm:prSet>
      <dgm:spPr/>
    </dgm:pt>
    <dgm:pt modelId="{D77C6BC6-FA95-4A76-97FD-0337FCC98F09}" type="pres">
      <dgm:prSet presAssocID="{EADF34B4-73C1-4DD9-B600-C40B3B744D70}" presName="rootComposite" presStyleCnt="0"/>
      <dgm:spPr/>
    </dgm:pt>
    <dgm:pt modelId="{CFD0A166-8ADF-49BC-BF3B-8B2D9CD44BD7}" type="pres">
      <dgm:prSet presAssocID="{EADF34B4-73C1-4DD9-B600-C40B3B744D70}" presName="rootText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it-IT"/>
        </a:p>
      </dgm:t>
    </dgm:pt>
    <dgm:pt modelId="{E1CF9302-34C2-4AE2-BB7B-07C09DF5D087}" type="pres">
      <dgm:prSet presAssocID="{EADF34B4-73C1-4DD9-B600-C40B3B744D70}" presName="rootConnector" presStyleLbl="node2" presStyleIdx="5" presStyleCnt="6"/>
      <dgm:spPr/>
      <dgm:t>
        <a:bodyPr/>
        <a:lstStyle/>
        <a:p>
          <a:endParaRPr lang="it-IT"/>
        </a:p>
      </dgm:t>
    </dgm:pt>
    <dgm:pt modelId="{EAE69BC5-739B-4CDE-A6C1-75A7131C2934}" type="pres">
      <dgm:prSet presAssocID="{EADF34B4-73C1-4DD9-B600-C40B3B744D70}" presName="hierChild4" presStyleCnt="0"/>
      <dgm:spPr/>
    </dgm:pt>
    <dgm:pt modelId="{086CC0A1-4FA9-4CDA-8F63-0BF179703618}" type="pres">
      <dgm:prSet presAssocID="{EADF34B4-73C1-4DD9-B600-C40B3B744D70}" presName="hierChild5" presStyleCnt="0"/>
      <dgm:spPr/>
    </dgm:pt>
    <dgm:pt modelId="{CCAAF8D4-E072-45B3-BB75-44E8D7B388BF}" type="pres">
      <dgm:prSet presAssocID="{340A7B85-38CB-40BD-AC8F-9F79E2FD354A}" presName="hierChild3" presStyleCnt="0"/>
      <dgm:spPr/>
    </dgm:pt>
  </dgm:ptLst>
  <dgm:cxnLst>
    <dgm:cxn modelId="{D3537B28-B133-49E9-8B21-3EF5F2E08C8C}" type="presOf" srcId="{BEA26997-1F1D-41A5-B59D-DE1B5D9466BA}" destId="{22C1BB69-C9FE-458E-B2FD-11F85099E113}" srcOrd="0" destOrd="0" presId="urn:microsoft.com/office/officeart/2009/3/layout/HorizontalOrganizationChart"/>
    <dgm:cxn modelId="{DCCE9CAB-029C-4B9B-BA36-331D66878A12}" type="presOf" srcId="{34BB9F05-BFC3-4EF9-9565-2EABE2DF7AD2}" destId="{415A1C79-41CC-4184-85E2-5C634CB9B9BB}" srcOrd="0" destOrd="0" presId="urn:microsoft.com/office/officeart/2009/3/layout/HorizontalOrganizationChart"/>
    <dgm:cxn modelId="{C1578A2F-9D97-4E40-9372-46699FA48CCB}" type="presOf" srcId="{34BB9F05-BFC3-4EF9-9565-2EABE2DF7AD2}" destId="{9C81E076-1ACE-4188-BD60-1793F0E9ACF6}" srcOrd="1" destOrd="0" presId="urn:microsoft.com/office/officeart/2009/3/layout/HorizontalOrganizationChart"/>
    <dgm:cxn modelId="{AC7F9940-7836-49CA-ADC6-71F8914310BD}" type="presOf" srcId="{C2C30664-B497-4834-A110-5C9176A755BA}" destId="{2618193F-0425-421E-B1C9-7287FE2FD0ED}" srcOrd="0" destOrd="0" presId="urn:microsoft.com/office/officeart/2009/3/layout/HorizontalOrganizationChart"/>
    <dgm:cxn modelId="{4D43A52A-2A80-4005-9B0C-03987A70AD4F}" type="presOf" srcId="{27C60198-5807-4398-8532-CEB6C638C663}" destId="{FD9FFDE2-E176-4C19-A444-BEEDFE0B8352}" srcOrd="0" destOrd="0" presId="urn:microsoft.com/office/officeart/2009/3/layout/HorizontalOrganizationChart"/>
    <dgm:cxn modelId="{A79BD8AF-E31C-4346-9A2B-5C44B1D56486}" srcId="{340A7B85-38CB-40BD-AC8F-9F79E2FD354A}" destId="{34BB9F05-BFC3-4EF9-9565-2EABE2DF7AD2}" srcOrd="4" destOrd="0" parTransId="{06CB1C57-448A-4F67-B64D-A8F4A6CC3EAB}" sibTransId="{E34CDB0C-5C6F-4ADF-BFBD-23E8E6BB8856}"/>
    <dgm:cxn modelId="{C264DCFB-D9AF-438A-91F5-FDBA967F20C1}" type="presOf" srcId="{365DC8C8-371D-459F-A1FA-033EDB0B7C1B}" destId="{B4A2D9AC-8237-40F7-A195-E82D7BF3D1FD}" srcOrd="1" destOrd="0" presId="urn:microsoft.com/office/officeart/2009/3/layout/HorizontalOrganizationChart"/>
    <dgm:cxn modelId="{BE200781-BE62-473E-B5A3-A7791F24525A}" srcId="{340A7B85-38CB-40BD-AC8F-9F79E2FD354A}" destId="{0D0FB324-A5BF-48F7-A7E1-73ABA38AF865}" srcOrd="3" destOrd="0" parTransId="{6DF170EB-6D92-45B7-8CE2-49A7CB87AC51}" sibTransId="{37BD9E94-A837-425A-8E7A-1B9D8259CA51}"/>
    <dgm:cxn modelId="{D5C428BC-6686-453B-9A91-5B6951B4CAC6}" srcId="{340A7B85-38CB-40BD-AC8F-9F79E2FD354A}" destId="{D524EDD0-67F3-4578-8F9A-CCA4737615F0}" srcOrd="1" destOrd="0" parTransId="{27C60198-5807-4398-8532-CEB6C638C663}" sibTransId="{5C1B0257-018D-40AD-951B-CC74CD798CDA}"/>
    <dgm:cxn modelId="{8959C45F-1A3F-4245-A9EB-5EA00678A920}" type="presOf" srcId="{1632DBE6-2CB6-4137-9860-E9613C96EC13}" destId="{FE8C4BDC-F4FF-42DD-BED8-FE58B071AEEC}" srcOrd="0" destOrd="0" presId="urn:microsoft.com/office/officeart/2009/3/layout/HorizontalOrganizationChart"/>
    <dgm:cxn modelId="{E1210B38-36C2-4BE0-8E83-BF8954FD326F}" srcId="{D524EDD0-67F3-4578-8F9A-CCA4737615F0}" destId="{C2C30664-B497-4834-A110-5C9176A755BA}" srcOrd="0" destOrd="0" parTransId="{0E6050F5-58C5-4415-9F9D-0996EFFC0F12}" sibTransId="{8A8B860F-C9C5-40EB-9B7E-9B5BBA313E1B}"/>
    <dgm:cxn modelId="{4459F547-E351-460D-992F-EBAA4E387914}" type="presOf" srcId="{B57DECA1-4DFA-447A-9001-89CD5C8020C2}" destId="{8D6535B8-455D-4245-9486-1D2CEC77DEC9}" srcOrd="0" destOrd="0" presId="urn:microsoft.com/office/officeart/2009/3/layout/HorizontalOrganizationChart"/>
    <dgm:cxn modelId="{2AFFA745-DC72-4DEF-8B5C-B9808C145914}" type="presOf" srcId="{0E6050F5-58C5-4415-9F9D-0996EFFC0F12}" destId="{3463D2A8-9FB9-4DCA-A7E8-8D58FE6CBE43}" srcOrd="0" destOrd="0" presId="urn:microsoft.com/office/officeart/2009/3/layout/HorizontalOrganizationChart"/>
    <dgm:cxn modelId="{B0942FE1-A040-45C2-A611-3151C76D84A8}" srcId="{340A7B85-38CB-40BD-AC8F-9F79E2FD354A}" destId="{365DC8C8-371D-459F-A1FA-033EDB0B7C1B}" srcOrd="0" destOrd="0" parTransId="{BEA26997-1F1D-41A5-B59D-DE1B5D9466BA}" sibTransId="{04F8D1C7-A436-45A1-ACE8-3094E39EF5B8}"/>
    <dgm:cxn modelId="{4DB45DCE-9770-4F37-99AD-C5E8260E7F0F}" type="presOf" srcId="{6B021786-8EBD-42DB-B622-6F308D49ABF0}" destId="{26F83FF2-129B-4750-BC55-DE3EA8AA0A44}" srcOrd="0" destOrd="0" presId="urn:microsoft.com/office/officeart/2009/3/layout/HorizontalOrganizationChart"/>
    <dgm:cxn modelId="{6491CE08-A943-4980-B17D-841227B23C3E}" type="presOf" srcId="{340A7B85-38CB-40BD-AC8F-9F79E2FD354A}" destId="{ED85DC8B-978D-4F1E-A440-286F230C4002}" srcOrd="1" destOrd="0" presId="urn:microsoft.com/office/officeart/2009/3/layout/HorizontalOrganizationChart"/>
    <dgm:cxn modelId="{07D33BBE-5A29-4B69-8EB1-2A6C04D5B54B}" type="presOf" srcId="{83BD932E-F5A3-4D8E-A556-B785FE61B129}" destId="{39CD0CDD-5D30-4411-B817-351AE91259C3}" srcOrd="0" destOrd="0" presId="urn:microsoft.com/office/officeart/2009/3/layout/HorizontalOrganizationChart"/>
    <dgm:cxn modelId="{3E9A65DA-94B6-494B-B48A-079B48FC6731}" srcId="{340A7B85-38CB-40BD-AC8F-9F79E2FD354A}" destId="{EADF34B4-73C1-4DD9-B600-C40B3B744D70}" srcOrd="5" destOrd="0" parTransId="{6B021786-8EBD-42DB-B622-6F308D49ABF0}" sibTransId="{4797983E-0D83-4907-8D0A-48DE24B2C67F}"/>
    <dgm:cxn modelId="{524A7F35-48FD-454F-AB7C-20515DACB174}" type="presOf" srcId="{EADF34B4-73C1-4DD9-B600-C40B3B744D70}" destId="{E1CF9302-34C2-4AE2-BB7B-07C09DF5D087}" srcOrd="1" destOrd="0" presId="urn:microsoft.com/office/officeart/2009/3/layout/HorizontalOrganizationChart"/>
    <dgm:cxn modelId="{4F44D045-AE68-41C4-8E51-DF6452895B5D}" type="presOf" srcId="{0D0FB324-A5BF-48F7-A7E1-73ABA38AF865}" destId="{F8EC7712-A9BA-40A8-9ACE-3FB33AEC8627}" srcOrd="1" destOrd="0" presId="urn:microsoft.com/office/officeart/2009/3/layout/HorizontalOrganizationChart"/>
    <dgm:cxn modelId="{AFC61D53-D73A-4BC8-8567-0A86178A35E8}" type="presOf" srcId="{D524EDD0-67F3-4578-8F9A-CCA4737615F0}" destId="{C2A3C2EC-D716-44BF-A93B-E3424712A5B7}" srcOrd="1" destOrd="0" presId="urn:microsoft.com/office/officeart/2009/3/layout/HorizontalOrganizationChart"/>
    <dgm:cxn modelId="{421D769D-22EB-4805-8343-B4BF44D6604C}" type="presOf" srcId="{0D0FB324-A5BF-48F7-A7E1-73ABA38AF865}" destId="{7959295D-2F7C-4226-8142-9CEC0686BEA3}" srcOrd="0" destOrd="0" presId="urn:microsoft.com/office/officeart/2009/3/layout/HorizontalOrganizationChart"/>
    <dgm:cxn modelId="{0AD05737-B474-47B4-A5F5-5792F4148958}" srcId="{340A7B85-38CB-40BD-AC8F-9F79E2FD354A}" destId="{83BD932E-F5A3-4D8E-A556-B785FE61B129}" srcOrd="2" destOrd="0" parTransId="{1632DBE6-2CB6-4137-9860-E9613C96EC13}" sibTransId="{9AA8AA54-3439-4224-BD30-0E4EE4AB7BF6}"/>
    <dgm:cxn modelId="{C52AB4B0-1EBA-4AC0-82FB-A695323C01F5}" type="presOf" srcId="{06CB1C57-448A-4F67-B64D-A8F4A6CC3EAB}" destId="{EB1611DB-397C-48C5-8EF6-6342AF3AE113}" srcOrd="0" destOrd="0" presId="urn:microsoft.com/office/officeart/2009/3/layout/HorizontalOrganizationChart"/>
    <dgm:cxn modelId="{612AF49C-8B3F-49E9-B94B-0493BCB8155B}" type="presOf" srcId="{340A7B85-38CB-40BD-AC8F-9F79E2FD354A}" destId="{F916F89E-0C25-4F44-AB4D-EFF7C2B64572}" srcOrd="0" destOrd="0" presId="urn:microsoft.com/office/officeart/2009/3/layout/HorizontalOrganizationChart"/>
    <dgm:cxn modelId="{A200A0FB-826E-4F4D-945A-60DB07CB6164}" type="presOf" srcId="{EADF34B4-73C1-4DD9-B600-C40B3B744D70}" destId="{CFD0A166-8ADF-49BC-BF3B-8B2D9CD44BD7}" srcOrd="0" destOrd="0" presId="urn:microsoft.com/office/officeart/2009/3/layout/HorizontalOrganizationChart"/>
    <dgm:cxn modelId="{4188C279-DCAC-4AAE-87A0-8A59A402BF67}" type="presOf" srcId="{6DF170EB-6D92-45B7-8CE2-49A7CB87AC51}" destId="{BA98D340-A8D7-476A-BC61-3B0C4034C3EF}" srcOrd="0" destOrd="0" presId="urn:microsoft.com/office/officeart/2009/3/layout/HorizontalOrganizationChart"/>
    <dgm:cxn modelId="{9B9A1A70-B1B6-467A-A28B-A06AEB7E2D4D}" type="presOf" srcId="{83BD932E-F5A3-4D8E-A556-B785FE61B129}" destId="{DF34788D-451B-4450-A5A9-82DB10912475}" srcOrd="1" destOrd="0" presId="urn:microsoft.com/office/officeart/2009/3/layout/HorizontalOrganizationChart"/>
    <dgm:cxn modelId="{3F2C7045-1144-49ED-A802-98B3E612671E}" srcId="{B57DECA1-4DFA-447A-9001-89CD5C8020C2}" destId="{340A7B85-38CB-40BD-AC8F-9F79E2FD354A}" srcOrd="0" destOrd="0" parTransId="{06C5707E-DC05-4926-9A5E-DD7CB32A3A92}" sibTransId="{64334C1A-89C2-4053-93E7-244ED3554310}"/>
    <dgm:cxn modelId="{EED7D31C-3ED1-46B4-A2A5-9AB06FD89A50}" type="presOf" srcId="{C2C30664-B497-4834-A110-5C9176A755BA}" destId="{771DAE57-A692-4983-BD9B-E4C381913659}" srcOrd="1" destOrd="0" presId="urn:microsoft.com/office/officeart/2009/3/layout/HorizontalOrganizationChart"/>
    <dgm:cxn modelId="{09DB3899-46C6-4789-BAFB-1388584F6E45}" type="presOf" srcId="{365DC8C8-371D-459F-A1FA-033EDB0B7C1B}" destId="{6E56A343-71DF-4C4F-8A15-5345B0766A16}" srcOrd="0" destOrd="0" presId="urn:microsoft.com/office/officeart/2009/3/layout/HorizontalOrganizationChart"/>
    <dgm:cxn modelId="{E59BF4D1-BDA8-48C5-8E98-1791FD3BDF05}" type="presOf" srcId="{D524EDD0-67F3-4578-8F9A-CCA4737615F0}" destId="{97B4AE2E-9E31-4860-9530-4CBE2457CA76}" srcOrd="0" destOrd="0" presId="urn:microsoft.com/office/officeart/2009/3/layout/HorizontalOrganizationChart"/>
    <dgm:cxn modelId="{E12F430D-FE4C-4ED8-A2B0-5B1F24964529}" type="presParOf" srcId="{8D6535B8-455D-4245-9486-1D2CEC77DEC9}" destId="{8697C266-D1AA-4F3B-8F6D-C11BC4D724E2}" srcOrd="0" destOrd="0" presId="urn:microsoft.com/office/officeart/2009/3/layout/HorizontalOrganizationChart"/>
    <dgm:cxn modelId="{D9DD1540-EB33-427A-82D7-965ACAE635C4}" type="presParOf" srcId="{8697C266-D1AA-4F3B-8F6D-C11BC4D724E2}" destId="{DDDC7752-4519-41F7-8952-FB0F279851A1}" srcOrd="0" destOrd="0" presId="urn:microsoft.com/office/officeart/2009/3/layout/HorizontalOrganizationChart"/>
    <dgm:cxn modelId="{D5AEF7AD-B4DF-4639-BDF3-B148D2EDB19E}" type="presParOf" srcId="{DDDC7752-4519-41F7-8952-FB0F279851A1}" destId="{F916F89E-0C25-4F44-AB4D-EFF7C2B64572}" srcOrd="0" destOrd="0" presId="urn:microsoft.com/office/officeart/2009/3/layout/HorizontalOrganizationChart"/>
    <dgm:cxn modelId="{8376E6A0-5CFA-40DE-90B8-A6B0099D81DD}" type="presParOf" srcId="{DDDC7752-4519-41F7-8952-FB0F279851A1}" destId="{ED85DC8B-978D-4F1E-A440-286F230C4002}" srcOrd="1" destOrd="0" presId="urn:microsoft.com/office/officeart/2009/3/layout/HorizontalOrganizationChart"/>
    <dgm:cxn modelId="{83BDB025-8E5C-475D-98F4-B5DE8DA16E62}" type="presParOf" srcId="{8697C266-D1AA-4F3B-8F6D-C11BC4D724E2}" destId="{86FC5261-9E60-4C03-B59E-909A62615F65}" srcOrd="1" destOrd="0" presId="urn:microsoft.com/office/officeart/2009/3/layout/HorizontalOrganizationChart"/>
    <dgm:cxn modelId="{6A4928EF-FC84-49A3-9250-1264130F66B5}" type="presParOf" srcId="{86FC5261-9E60-4C03-B59E-909A62615F65}" destId="{22C1BB69-C9FE-458E-B2FD-11F85099E113}" srcOrd="0" destOrd="0" presId="urn:microsoft.com/office/officeart/2009/3/layout/HorizontalOrganizationChart"/>
    <dgm:cxn modelId="{F41ACF18-0F7B-4A02-A430-F539A0A5F2BC}" type="presParOf" srcId="{86FC5261-9E60-4C03-B59E-909A62615F65}" destId="{8F0AC81D-BEDF-43CF-AB3B-21EC8B75E533}" srcOrd="1" destOrd="0" presId="urn:microsoft.com/office/officeart/2009/3/layout/HorizontalOrganizationChart"/>
    <dgm:cxn modelId="{C0F60DF2-F243-4A55-9AF3-1D2CA56D1754}" type="presParOf" srcId="{8F0AC81D-BEDF-43CF-AB3B-21EC8B75E533}" destId="{B667E04A-9E06-46A4-9968-0DD7163C20F1}" srcOrd="0" destOrd="0" presId="urn:microsoft.com/office/officeart/2009/3/layout/HorizontalOrganizationChart"/>
    <dgm:cxn modelId="{2E209EAE-C9FE-4249-8F9B-BD212DD37054}" type="presParOf" srcId="{B667E04A-9E06-46A4-9968-0DD7163C20F1}" destId="{6E56A343-71DF-4C4F-8A15-5345B0766A16}" srcOrd="0" destOrd="0" presId="urn:microsoft.com/office/officeart/2009/3/layout/HorizontalOrganizationChart"/>
    <dgm:cxn modelId="{83FD63DA-031B-40B6-9276-9C54D5F0DEE9}" type="presParOf" srcId="{B667E04A-9E06-46A4-9968-0DD7163C20F1}" destId="{B4A2D9AC-8237-40F7-A195-E82D7BF3D1FD}" srcOrd="1" destOrd="0" presId="urn:microsoft.com/office/officeart/2009/3/layout/HorizontalOrganizationChart"/>
    <dgm:cxn modelId="{3E048CD1-2BB8-422A-B7E7-E355A5AC15C7}" type="presParOf" srcId="{8F0AC81D-BEDF-43CF-AB3B-21EC8B75E533}" destId="{EDBEF551-7984-40D1-A995-D4AB2CA52ED3}" srcOrd="1" destOrd="0" presId="urn:microsoft.com/office/officeart/2009/3/layout/HorizontalOrganizationChart"/>
    <dgm:cxn modelId="{B8978142-5C4D-4FAC-967F-2374CBA46ED2}" type="presParOf" srcId="{8F0AC81D-BEDF-43CF-AB3B-21EC8B75E533}" destId="{06A34653-1450-4AF3-8066-8DF202AA5C54}" srcOrd="2" destOrd="0" presId="urn:microsoft.com/office/officeart/2009/3/layout/HorizontalOrganizationChart"/>
    <dgm:cxn modelId="{0FFC5143-D552-430C-BB65-B214E0B3B8B0}" type="presParOf" srcId="{86FC5261-9E60-4C03-B59E-909A62615F65}" destId="{FD9FFDE2-E176-4C19-A444-BEEDFE0B8352}" srcOrd="2" destOrd="0" presId="urn:microsoft.com/office/officeart/2009/3/layout/HorizontalOrganizationChart"/>
    <dgm:cxn modelId="{00750551-E6DB-4CDB-8DB8-22C99F3DCED7}" type="presParOf" srcId="{86FC5261-9E60-4C03-B59E-909A62615F65}" destId="{C94337E2-C22A-4B0D-96A0-7CAEDD903C7A}" srcOrd="3" destOrd="0" presId="urn:microsoft.com/office/officeart/2009/3/layout/HorizontalOrganizationChart"/>
    <dgm:cxn modelId="{2287912A-1184-4A68-B93B-B10D50C64A84}" type="presParOf" srcId="{C94337E2-C22A-4B0D-96A0-7CAEDD903C7A}" destId="{231012B3-125B-410C-95CE-0E9F630AD836}" srcOrd="0" destOrd="0" presId="urn:microsoft.com/office/officeart/2009/3/layout/HorizontalOrganizationChart"/>
    <dgm:cxn modelId="{879D8A57-5842-45E1-B67A-BCCDA3DCB44B}" type="presParOf" srcId="{231012B3-125B-410C-95CE-0E9F630AD836}" destId="{97B4AE2E-9E31-4860-9530-4CBE2457CA76}" srcOrd="0" destOrd="0" presId="urn:microsoft.com/office/officeart/2009/3/layout/HorizontalOrganizationChart"/>
    <dgm:cxn modelId="{276743CB-F161-467C-A2AD-46B122CA566D}" type="presParOf" srcId="{231012B3-125B-410C-95CE-0E9F630AD836}" destId="{C2A3C2EC-D716-44BF-A93B-E3424712A5B7}" srcOrd="1" destOrd="0" presId="urn:microsoft.com/office/officeart/2009/3/layout/HorizontalOrganizationChart"/>
    <dgm:cxn modelId="{E9FA325B-B47E-4414-A7C8-91F684D66946}" type="presParOf" srcId="{C94337E2-C22A-4B0D-96A0-7CAEDD903C7A}" destId="{BD6DA585-AA36-47BD-ABD4-D94FE0C8B0BD}" srcOrd="1" destOrd="0" presId="urn:microsoft.com/office/officeart/2009/3/layout/HorizontalOrganizationChart"/>
    <dgm:cxn modelId="{A1A86904-D726-4DE3-8D16-92E8601E1F9E}" type="presParOf" srcId="{BD6DA585-AA36-47BD-ABD4-D94FE0C8B0BD}" destId="{3463D2A8-9FB9-4DCA-A7E8-8D58FE6CBE43}" srcOrd="0" destOrd="0" presId="urn:microsoft.com/office/officeart/2009/3/layout/HorizontalOrganizationChart"/>
    <dgm:cxn modelId="{675C9657-9C86-4B00-871F-460C559C467E}" type="presParOf" srcId="{BD6DA585-AA36-47BD-ABD4-D94FE0C8B0BD}" destId="{CEBE0D97-C79A-4BE9-AF71-E6CD0A30C24F}" srcOrd="1" destOrd="0" presId="urn:microsoft.com/office/officeart/2009/3/layout/HorizontalOrganizationChart"/>
    <dgm:cxn modelId="{CCA59BB0-C32F-4539-BF46-FFC10F652BD1}" type="presParOf" srcId="{CEBE0D97-C79A-4BE9-AF71-E6CD0A30C24F}" destId="{CE85C0A4-A0C3-4BFA-9879-AE64F1E06CD9}" srcOrd="0" destOrd="0" presId="urn:microsoft.com/office/officeart/2009/3/layout/HorizontalOrganizationChart"/>
    <dgm:cxn modelId="{49B843A6-7938-4260-9FD0-1498C721C2DD}" type="presParOf" srcId="{CE85C0A4-A0C3-4BFA-9879-AE64F1E06CD9}" destId="{2618193F-0425-421E-B1C9-7287FE2FD0ED}" srcOrd="0" destOrd="0" presId="urn:microsoft.com/office/officeart/2009/3/layout/HorizontalOrganizationChart"/>
    <dgm:cxn modelId="{4BDEBEA8-100C-4213-ACDC-A3D870037EDC}" type="presParOf" srcId="{CE85C0A4-A0C3-4BFA-9879-AE64F1E06CD9}" destId="{771DAE57-A692-4983-BD9B-E4C381913659}" srcOrd="1" destOrd="0" presId="urn:microsoft.com/office/officeart/2009/3/layout/HorizontalOrganizationChart"/>
    <dgm:cxn modelId="{B3DB751A-9919-4AF0-AE10-C376526957AB}" type="presParOf" srcId="{CEBE0D97-C79A-4BE9-AF71-E6CD0A30C24F}" destId="{5A5BC166-D2DC-409E-BD1C-8B04D9B69D80}" srcOrd="1" destOrd="0" presId="urn:microsoft.com/office/officeart/2009/3/layout/HorizontalOrganizationChart"/>
    <dgm:cxn modelId="{6E032323-C17E-4640-8049-BBDD5727AFF4}" type="presParOf" srcId="{CEBE0D97-C79A-4BE9-AF71-E6CD0A30C24F}" destId="{9F0385F0-F0A9-458F-AAAF-3D45FBCAC09B}" srcOrd="2" destOrd="0" presId="urn:microsoft.com/office/officeart/2009/3/layout/HorizontalOrganizationChart"/>
    <dgm:cxn modelId="{BD8DCA56-9380-4EDC-AEA0-6ECD8A012820}" type="presParOf" srcId="{C94337E2-C22A-4B0D-96A0-7CAEDD903C7A}" destId="{4EA8C964-2AC2-468F-A528-9CB242990268}" srcOrd="2" destOrd="0" presId="urn:microsoft.com/office/officeart/2009/3/layout/HorizontalOrganizationChart"/>
    <dgm:cxn modelId="{F294B221-69CB-4445-BA60-5616534B3517}" type="presParOf" srcId="{86FC5261-9E60-4C03-B59E-909A62615F65}" destId="{FE8C4BDC-F4FF-42DD-BED8-FE58B071AEEC}" srcOrd="4" destOrd="0" presId="urn:microsoft.com/office/officeart/2009/3/layout/HorizontalOrganizationChart"/>
    <dgm:cxn modelId="{3BFF8B54-0FD8-4E4D-B167-965D73794BE6}" type="presParOf" srcId="{86FC5261-9E60-4C03-B59E-909A62615F65}" destId="{ADA05A41-DDD0-47A9-8D51-2643E5D22D5A}" srcOrd="5" destOrd="0" presId="urn:microsoft.com/office/officeart/2009/3/layout/HorizontalOrganizationChart"/>
    <dgm:cxn modelId="{D7E03F1A-2FA6-47F1-BF45-6B0CADE9740A}" type="presParOf" srcId="{ADA05A41-DDD0-47A9-8D51-2643E5D22D5A}" destId="{AC231B30-5D93-498F-9C7D-D9D885C812E5}" srcOrd="0" destOrd="0" presId="urn:microsoft.com/office/officeart/2009/3/layout/HorizontalOrganizationChart"/>
    <dgm:cxn modelId="{50C3BC16-86A8-46F7-BDBF-7DA6985B7F39}" type="presParOf" srcId="{AC231B30-5D93-498F-9C7D-D9D885C812E5}" destId="{39CD0CDD-5D30-4411-B817-351AE91259C3}" srcOrd="0" destOrd="0" presId="urn:microsoft.com/office/officeart/2009/3/layout/HorizontalOrganizationChart"/>
    <dgm:cxn modelId="{F9FAD47F-5A06-4423-BB9D-3DC132200375}" type="presParOf" srcId="{AC231B30-5D93-498F-9C7D-D9D885C812E5}" destId="{DF34788D-451B-4450-A5A9-82DB10912475}" srcOrd="1" destOrd="0" presId="urn:microsoft.com/office/officeart/2009/3/layout/HorizontalOrganizationChart"/>
    <dgm:cxn modelId="{6EA57B3F-86D6-49AB-B3D3-68477B1C9AA1}" type="presParOf" srcId="{ADA05A41-DDD0-47A9-8D51-2643E5D22D5A}" destId="{A84AC1E2-149D-4BFA-A089-245C594FBDF8}" srcOrd="1" destOrd="0" presId="urn:microsoft.com/office/officeart/2009/3/layout/HorizontalOrganizationChart"/>
    <dgm:cxn modelId="{77E2079C-66AF-46A6-BAD7-8D97BCCF6EB4}" type="presParOf" srcId="{ADA05A41-DDD0-47A9-8D51-2643E5D22D5A}" destId="{F42FF124-3EB9-466B-84ED-39EDC43B6D8E}" srcOrd="2" destOrd="0" presId="urn:microsoft.com/office/officeart/2009/3/layout/HorizontalOrganizationChart"/>
    <dgm:cxn modelId="{FE372EE9-1D38-45F2-ABA8-EF50A1D1FC1C}" type="presParOf" srcId="{86FC5261-9E60-4C03-B59E-909A62615F65}" destId="{BA98D340-A8D7-476A-BC61-3B0C4034C3EF}" srcOrd="6" destOrd="0" presId="urn:microsoft.com/office/officeart/2009/3/layout/HorizontalOrganizationChart"/>
    <dgm:cxn modelId="{945E04FC-66C4-4A21-8971-E755F748FDE2}" type="presParOf" srcId="{86FC5261-9E60-4C03-B59E-909A62615F65}" destId="{341654DE-1B3A-4A67-9209-13A43C059840}" srcOrd="7" destOrd="0" presId="urn:microsoft.com/office/officeart/2009/3/layout/HorizontalOrganizationChart"/>
    <dgm:cxn modelId="{7070B19D-F8DD-4C44-8ED0-EDBD1BD32472}" type="presParOf" srcId="{341654DE-1B3A-4A67-9209-13A43C059840}" destId="{DA55FBCB-CD62-4728-9800-A9312CEF4836}" srcOrd="0" destOrd="0" presId="urn:microsoft.com/office/officeart/2009/3/layout/HorizontalOrganizationChart"/>
    <dgm:cxn modelId="{A6A2ADB9-B35F-4EFE-A644-A3190DE3E991}" type="presParOf" srcId="{DA55FBCB-CD62-4728-9800-A9312CEF4836}" destId="{7959295D-2F7C-4226-8142-9CEC0686BEA3}" srcOrd="0" destOrd="0" presId="urn:microsoft.com/office/officeart/2009/3/layout/HorizontalOrganizationChart"/>
    <dgm:cxn modelId="{156FB96A-953A-49C6-B258-C8B5566DEA0C}" type="presParOf" srcId="{DA55FBCB-CD62-4728-9800-A9312CEF4836}" destId="{F8EC7712-A9BA-40A8-9ACE-3FB33AEC8627}" srcOrd="1" destOrd="0" presId="urn:microsoft.com/office/officeart/2009/3/layout/HorizontalOrganizationChart"/>
    <dgm:cxn modelId="{EFF5BC2F-4C29-414C-BDAE-253A7FDE718D}" type="presParOf" srcId="{341654DE-1B3A-4A67-9209-13A43C059840}" destId="{A811BFD2-CBFF-4D15-BC99-56E0E51A4E50}" srcOrd="1" destOrd="0" presId="urn:microsoft.com/office/officeart/2009/3/layout/HorizontalOrganizationChart"/>
    <dgm:cxn modelId="{1071567A-B608-4089-A3B5-36B5D542EBA5}" type="presParOf" srcId="{341654DE-1B3A-4A67-9209-13A43C059840}" destId="{02F9C1CB-A7C8-4615-ABD5-A7B2E4FF7944}" srcOrd="2" destOrd="0" presId="urn:microsoft.com/office/officeart/2009/3/layout/HorizontalOrganizationChart"/>
    <dgm:cxn modelId="{4980FF6D-48FB-4C8D-BF12-48E0F0381BEC}" type="presParOf" srcId="{86FC5261-9E60-4C03-B59E-909A62615F65}" destId="{EB1611DB-397C-48C5-8EF6-6342AF3AE113}" srcOrd="8" destOrd="0" presId="urn:microsoft.com/office/officeart/2009/3/layout/HorizontalOrganizationChart"/>
    <dgm:cxn modelId="{E372A8FA-5ECF-4E25-8C1E-914D2C2764AC}" type="presParOf" srcId="{86FC5261-9E60-4C03-B59E-909A62615F65}" destId="{3AEEA9A3-2F4A-4A73-BD4D-8D0A9A537F59}" srcOrd="9" destOrd="0" presId="urn:microsoft.com/office/officeart/2009/3/layout/HorizontalOrganizationChart"/>
    <dgm:cxn modelId="{A8E8CC28-0194-4236-8D2E-8C98CF49214C}" type="presParOf" srcId="{3AEEA9A3-2F4A-4A73-BD4D-8D0A9A537F59}" destId="{EB6C36CF-3CD5-4FF3-BF2A-7738ADD39BFB}" srcOrd="0" destOrd="0" presId="urn:microsoft.com/office/officeart/2009/3/layout/HorizontalOrganizationChart"/>
    <dgm:cxn modelId="{7DEDD5FF-2631-4E64-9B9B-D1ED7D96949A}" type="presParOf" srcId="{EB6C36CF-3CD5-4FF3-BF2A-7738ADD39BFB}" destId="{415A1C79-41CC-4184-85E2-5C634CB9B9BB}" srcOrd="0" destOrd="0" presId="urn:microsoft.com/office/officeart/2009/3/layout/HorizontalOrganizationChart"/>
    <dgm:cxn modelId="{9E6EB9AC-0D63-43E4-B415-7DD6F0676060}" type="presParOf" srcId="{EB6C36CF-3CD5-4FF3-BF2A-7738ADD39BFB}" destId="{9C81E076-1ACE-4188-BD60-1793F0E9ACF6}" srcOrd="1" destOrd="0" presId="urn:microsoft.com/office/officeart/2009/3/layout/HorizontalOrganizationChart"/>
    <dgm:cxn modelId="{98CB7087-DF11-47E3-9C6F-78DE271C7448}" type="presParOf" srcId="{3AEEA9A3-2F4A-4A73-BD4D-8D0A9A537F59}" destId="{597D40BE-FE67-470F-A06E-F6D0C490343F}" srcOrd="1" destOrd="0" presId="urn:microsoft.com/office/officeart/2009/3/layout/HorizontalOrganizationChart"/>
    <dgm:cxn modelId="{615D2603-6662-49F1-983A-B6C9BE757F59}" type="presParOf" srcId="{3AEEA9A3-2F4A-4A73-BD4D-8D0A9A537F59}" destId="{F5EFE462-117E-4100-A476-2C629AA878EB}" srcOrd="2" destOrd="0" presId="urn:microsoft.com/office/officeart/2009/3/layout/HorizontalOrganizationChart"/>
    <dgm:cxn modelId="{059B181F-8D77-4AB7-A529-1B53F75617ED}" type="presParOf" srcId="{86FC5261-9E60-4C03-B59E-909A62615F65}" destId="{26F83FF2-129B-4750-BC55-DE3EA8AA0A44}" srcOrd="10" destOrd="0" presId="urn:microsoft.com/office/officeart/2009/3/layout/HorizontalOrganizationChart"/>
    <dgm:cxn modelId="{6BE9B2E7-BCCB-43CE-8A7B-5B69203A37A7}" type="presParOf" srcId="{86FC5261-9E60-4C03-B59E-909A62615F65}" destId="{FD8A558B-7FDA-4D9A-96C4-45D617F6D69B}" srcOrd="11" destOrd="0" presId="urn:microsoft.com/office/officeart/2009/3/layout/HorizontalOrganizationChart"/>
    <dgm:cxn modelId="{16655D4B-0051-4B04-815C-0E05EB3F127B}" type="presParOf" srcId="{FD8A558B-7FDA-4D9A-96C4-45D617F6D69B}" destId="{D77C6BC6-FA95-4A76-97FD-0337FCC98F09}" srcOrd="0" destOrd="0" presId="urn:microsoft.com/office/officeart/2009/3/layout/HorizontalOrganizationChart"/>
    <dgm:cxn modelId="{366BFD00-0F30-41D7-8038-D6C4186AA772}" type="presParOf" srcId="{D77C6BC6-FA95-4A76-97FD-0337FCC98F09}" destId="{CFD0A166-8ADF-49BC-BF3B-8B2D9CD44BD7}" srcOrd="0" destOrd="0" presId="urn:microsoft.com/office/officeart/2009/3/layout/HorizontalOrganizationChart"/>
    <dgm:cxn modelId="{E27F6458-BE0B-43DE-BCE1-AD2194C0BD14}" type="presParOf" srcId="{D77C6BC6-FA95-4A76-97FD-0337FCC98F09}" destId="{E1CF9302-34C2-4AE2-BB7B-07C09DF5D087}" srcOrd="1" destOrd="0" presId="urn:microsoft.com/office/officeart/2009/3/layout/HorizontalOrganizationChart"/>
    <dgm:cxn modelId="{7743319F-5671-40D4-A26F-4A9E5829126D}" type="presParOf" srcId="{FD8A558B-7FDA-4D9A-96C4-45D617F6D69B}" destId="{EAE69BC5-739B-4CDE-A6C1-75A7131C2934}" srcOrd="1" destOrd="0" presId="urn:microsoft.com/office/officeart/2009/3/layout/HorizontalOrganizationChart"/>
    <dgm:cxn modelId="{BD9581C6-A3A9-406D-B6B1-771BA339B0CA}" type="presParOf" srcId="{FD8A558B-7FDA-4D9A-96C4-45D617F6D69B}" destId="{086CC0A1-4FA9-4CDA-8F63-0BF179703618}" srcOrd="2" destOrd="0" presId="urn:microsoft.com/office/officeart/2009/3/layout/HorizontalOrganizationChart"/>
    <dgm:cxn modelId="{7405594D-4DDA-4D3E-B245-A02BC41E665D}" type="presParOf" srcId="{8697C266-D1AA-4F3B-8F6D-C11BC4D724E2}" destId="{CCAAF8D4-E072-45B3-BB75-44E8D7B388B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F83FF2-129B-4750-BC55-DE3EA8AA0A44}">
      <dsp:nvSpPr>
        <dsp:cNvPr id="0" name=""/>
        <dsp:cNvSpPr/>
      </dsp:nvSpPr>
      <dsp:spPr>
        <a:xfrm>
          <a:off x="822815" y="1600200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1407904"/>
              </a:lnTo>
              <a:lnTo>
                <a:pt x="153886" y="14079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611DB-397C-48C5-8EF6-6342AF3AE113}">
      <dsp:nvSpPr>
        <dsp:cNvPr id="0" name=""/>
        <dsp:cNvSpPr/>
      </dsp:nvSpPr>
      <dsp:spPr>
        <a:xfrm>
          <a:off x="822815" y="1600200"/>
          <a:ext cx="153886" cy="8025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802500"/>
              </a:lnTo>
              <a:lnTo>
                <a:pt x="153886" y="80250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8D340-A8D7-476A-BC61-3B0C4034C3EF}">
      <dsp:nvSpPr>
        <dsp:cNvPr id="0" name=""/>
        <dsp:cNvSpPr/>
      </dsp:nvSpPr>
      <dsp:spPr>
        <a:xfrm>
          <a:off x="822815" y="1600200"/>
          <a:ext cx="153886" cy="2051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28846" y="0"/>
              </a:lnTo>
              <a:lnTo>
                <a:pt x="28846" y="205112"/>
              </a:lnTo>
              <a:lnTo>
                <a:pt x="153886" y="20511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8C4BDC-F4FF-42DD-BED8-FE58B071AEEC}">
      <dsp:nvSpPr>
        <dsp:cNvPr id="0" name=""/>
        <dsp:cNvSpPr/>
      </dsp:nvSpPr>
      <dsp:spPr>
        <a:xfrm>
          <a:off x="822815" y="1267640"/>
          <a:ext cx="153886" cy="332559"/>
        </a:xfrm>
        <a:custGeom>
          <a:avLst/>
          <a:gdLst/>
          <a:ahLst/>
          <a:cxnLst/>
          <a:rect l="0" t="0" r="0" b="0"/>
          <a:pathLst>
            <a:path>
              <a:moveTo>
                <a:pt x="0" y="332559"/>
              </a:moveTo>
              <a:lnTo>
                <a:pt x="28846" y="332559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63D2A8-9FB9-4DCA-A7E8-8D58FE6CBE43}">
      <dsp:nvSpPr>
        <dsp:cNvPr id="0" name=""/>
        <dsp:cNvSpPr/>
      </dsp:nvSpPr>
      <dsp:spPr>
        <a:xfrm>
          <a:off x="2227103" y="684248"/>
          <a:ext cx="25008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0080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9FFDE2-E176-4C19-A444-BEEDFE0B8352}">
      <dsp:nvSpPr>
        <dsp:cNvPr id="0" name=""/>
        <dsp:cNvSpPr/>
      </dsp:nvSpPr>
      <dsp:spPr>
        <a:xfrm>
          <a:off x="822815" y="729968"/>
          <a:ext cx="153886" cy="870231"/>
        </a:xfrm>
        <a:custGeom>
          <a:avLst/>
          <a:gdLst/>
          <a:ahLst/>
          <a:cxnLst/>
          <a:rect l="0" t="0" r="0" b="0"/>
          <a:pathLst>
            <a:path>
              <a:moveTo>
                <a:pt x="0" y="870231"/>
              </a:moveTo>
              <a:lnTo>
                <a:pt x="28846" y="870231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C1BB69-C9FE-458E-B2FD-11F85099E113}">
      <dsp:nvSpPr>
        <dsp:cNvPr id="0" name=""/>
        <dsp:cNvSpPr/>
      </dsp:nvSpPr>
      <dsp:spPr>
        <a:xfrm>
          <a:off x="822815" y="192295"/>
          <a:ext cx="153886" cy="1407904"/>
        </a:xfrm>
        <a:custGeom>
          <a:avLst/>
          <a:gdLst/>
          <a:ahLst/>
          <a:cxnLst/>
          <a:rect l="0" t="0" r="0" b="0"/>
          <a:pathLst>
            <a:path>
              <a:moveTo>
                <a:pt x="0" y="1407904"/>
              </a:moveTo>
              <a:lnTo>
                <a:pt x="28846" y="1407904"/>
              </a:lnTo>
              <a:lnTo>
                <a:pt x="28846" y="0"/>
              </a:lnTo>
              <a:lnTo>
                <a:pt x="1538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16F89E-0C25-4F44-AB4D-EFF7C2B64572}">
      <dsp:nvSpPr>
        <dsp:cNvPr id="0" name=""/>
        <dsp:cNvSpPr/>
      </dsp:nvSpPr>
      <dsp:spPr>
        <a:xfrm>
          <a:off x="176521" y="1409513"/>
          <a:ext cx="646294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root</a:t>
          </a:r>
          <a:endParaRPr lang="it-IT" sz="2600" kern="1200"/>
        </a:p>
      </dsp:txBody>
      <dsp:txXfrm>
        <a:off x="176521" y="1409513"/>
        <a:ext cx="646294" cy="381372"/>
      </dsp:txXfrm>
    </dsp:sp>
    <dsp:sp modelId="{6E56A343-71DF-4C4F-8A15-5345B0766A16}">
      <dsp:nvSpPr>
        <dsp:cNvPr id="0" name=""/>
        <dsp:cNvSpPr/>
      </dsp:nvSpPr>
      <dsp:spPr>
        <a:xfrm>
          <a:off x="976702" y="1609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00" kern="1200"/>
            <a:t>Exe</a:t>
          </a:r>
        </a:p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Eseguibili e dati di lavoro</a:t>
          </a:r>
        </a:p>
      </dsp:txBody>
      <dsp:txXfrm>
        <a:off x="976702" y="1609"/>
        <a:ext cx="1250400" cy="381372"/>
      </dsp:txXfrm>
    </dsp:sp>
    <dsp:sp modelId="{97B4AE2E-9E31-4860-9530-4CBE2457CA76}">
      <dsp:nvSpPr>
        <dsp:cNvPr id="0" name=""/>
        <dsp:cNvSpPr/>
      </dsp:nvSpPr>
      <dsp:spPr>
        <a:xfrm>
          <a:off x="976702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Grafica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539281"/>
        <a:ext cx="1250400" cy="381372"/>
      </dsp:txXfrm>
    </dsp:sp>
    <dsp:sp modelId="{2618193F-0425-421E-B1C9-7287FE2FD0ED}">
      <dsp:nvSpPr>
        <dsp:cNvPr id="0" name=""/>
        <dsp:cNvSpPr/>
      </dsp:nvSpPr>
      <dsp:spPr>
        <a:xfrm>
          <a:off x="2477183" y="539281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050" kern="1200"/>
            <a:t>Source</a:t>
          </a:r>
          <a:endParaRPr lang="it-IT" sz="1000" kern="1200"/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 in formato pdn</a:t>
          </a:r>
        </a:p>
      </dsp:txBody>
      <dsp:txXfrm>
        <a:off x="2477183" y="539281"/>
        <a:ext cx="1250400" cy="381372"/>
      </dsp:txXfrm>
    </dsp:sp>
    <dsp:sp modelId="{39CD0CDD-5D30-4411-B817-351AE91259C3}">
      <dsp:nvSpPr>
        <dsp:cNvPr id="0" name=""/>
        <dsp:cNvSpPr/>
      </dsp:nvSpPr>
      <dsp:spPr>
        <a:xfrm>
          <a:off x="976702" y="1076954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InstallData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Traduzioni</a:t>
          </a:r>
          <a:endParaRPr lang="it-IT" sz="1100" kern="1200"/>
        </a:p>
      </dsp:txBody>
      <dsp:txXfrm>
        <a:off x="976702" y="1076954"/>
        <a:ext cx="1250400" cy="381372"/>
      </dsp:txXfrm>
    </dsp:sp>
    <dsp:sp modelId="{7959295D-2F7C-4226-8142-9CEC0686BEA3}">
      <dsp:nvSpPr>
        <dsp:cNvPr id="0" name=""/>
        <dsp:cNvSpPr/>
      </dsp:nvSpPr>
      <dsp:spPr>
        <a:xfrm>
          <a:off x="976702" y="1614626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Resources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Immagini</a:t>
          </a:r>
          <a:endParaRPr lang="it-IT" sz="1100" kern="1200"/>
        </a:p>
      </dsp:txBody>
      <dsp:txXfrm>
        <a:off x="976702" y="1614626"/>
        <a:ext cx="1250400" cy="381372"/>
      </dsp:txXfrm>
    </dsp:sp>
    <dsp:sp modelId="{415A1C79-41CC-4184-85E2-5C634CB9B9BB}">
      <dsp:nvSpPr>
        <dsp:cNvPr id="0" name=""/>
        <dsp:cNvSpPr/>
      </dsp:nvSpPr>
      <dsp:spPr>
        <a:xfrm>
          <a:off x="976702" y="2148290"/>
          <a:ext cx="1250400" cy="5088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Source</a:t>
          </a:r>
          <a:endParaRPr lang="it-IT" sz="8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Sorgenti Visual Basic 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(.bas / .frm / .cls)</a:t>
          </a:r>
          <a:endParaRPr lang="it-IT" sz="700" kern="1200"/>
        </a:p>
      </dsp:txBody>
      <dsp:txXfrm>
        <a:off x="976702" y="2148290"/>
        <a:ext cx="1250400" cy="508819"/>
      </dsp:txXfrm>
    </dsp:sp>
    <dsp:sp modelId="{CFD0A166-8ADF-49BC-BF3B-8B2D9CD44BD7}">
      <dsp:nvSpPr>
        <dsp:cNvPr id="0" name=""/>
        <dsp:cNvSpPr/>
      </dsp:nvSpPr>
      <dsp:spPr>
        <a:xfrm>
          <a:off x="976702" y="2817418"/>
          <a:ext cx="1250400" cy="38137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100" kern="1200"/>
            <a:t>SQL</a:t>
          </a:r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700" kern="1200"/>
            <a:t>Backup database</a:t>
          </a:r>
        </a:p>
      </dsp:txBody>
      <dsp:txXfrm>
        <a:off x="976702" y="2817418"/>
        <a:ext cx="1250400" cy="3813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Documentazione tecnica dell’applicazione CyberTronic 500 – modulo Visual Basic - Versione: 9.6.46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632DE3-F6D2-4070-AE8E-AD517B16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2010 look.dotx</Template>
  <TotalTime>6124</TotalTime>
  <Pages>16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Documentazione CyberTronic 500 </vt:lpstr>
    </vt:vector>
  </TitlesOfParts>
  <Company/>
  <LinksUpToDate>false</LinksUpToDate>
  <CharactersWithSpaces>8955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Documentazione CyberTronic 500 </dc:title>
  <dc:subject/>
  <dc:creator>Utente UTS</dc:creator>
  <cp:keywords/>
  <dc:description>Visual Basic</dc:description>
  <cp:lastModifiedBy>Utente UTS</cp:lastModifiedBy>
  <cp:revision>39</cp:revision>
  <cp:lastPrinted>2017-07-11T13:14:00Z</cp:lastPrinted>
  <dcterms:created xsi:type="dcterms:W3CDTF">2017-06-01T09:47:00Z</dcterms:created>
  <dcterms:modified xsi:type="dcterms:W3CDTF">2017-07-11T14:24:00Z</dcterms:modified>
</cp:coreProperties>
</file>